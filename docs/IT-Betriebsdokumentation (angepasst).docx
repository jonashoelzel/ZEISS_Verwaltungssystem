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DC93" w14:textId="77777777" w:rsidR="000E4C2C" w:rsidRDefault="000E4C2C" w:rsidP="000E4C2C">
      <w:pPr>
        <w:pStyle w:val="Titel"/>
      </w:pPr>
      <w:r>
        <w:t>IT-Betriebsdokumentation</w:t>
      </w:r>
    </w:p>
    <w:p w14:paraId="74CF980A" w14:textId="0F2A7C01" w:rsidR="000E4C2C" w:rsidRDefault="000E4C2C" w:rsidP="000E4C2C">
      <w:pPr>
        <w:pStyle w:val="Titel"/>
        <w:rPr>
          <w:sz w:val="28"/>
          <w:szCs w:val="28"/>
        </w:rPr>
      </w:pPr>
      <w:r w:rsidRPr="000E4C2C">
        <w:rPr>
          <w:sz w:val="28"/>
          <w:szCs w:val="28"/>
        </w:rPr>
        <w:t xml:space="preserve">Für den </w:t>
      </w:r>
      <w:proofErr w:type="spellStart"/>
      <w:r w:rsidRPr="000E4C2C">
        <w:rPr>
          <w:sz w:val="28"/>
          <w:szCs w:val="28"/>
        </w:rPr>
        <w:t>Publication</w:t>
      </w:r>
      <w:proofErr w:type="spellEnd"/>
      <w:r w:rsidRPr="000E4C2C">
        <w:rPr>
          <w:sz w:val="28"/>
          <w:szCs w:val="28"/>
        </w:rPr>
        <w:t>-Manager</w:t>
      </w:r>
    </w:p>
    <w:p w14:paraId="6BE3E5E0" w14:textId="349588B4" w:rsidR="000E4C2C" w:rsidRDefault="000E4C2C" w:rsidP="000E4C2C">
      <w:pPr>
        <w:pStyle w:val="Titel"/>
        <w:rPr>
          <w:sz w:val="28"/>
          <w:szCs w:val="28"/>
        </w:rPr>
      </w:pPr>
    </w:p>
    <w:p w14:paraId="67AA3276" w14:textId="075EC73E" w:rsidR="000E4C2C" w:rsidRDefault="000E4C2C" w:rsidP="000E4C2C">
      <w:pPr>
        <w:pStyle w:val="Titel"/>
        <w:rPr>
          <w:sz w:val="28"/>
          <w:szCs w:val="28"/>
        </w:rPr>
      </w:pPr>
    </w:p>
    <w:p w14:paraId="5A0E37FD" w14:textId="6E86D407" w:rsidR="000E4C2C" w:rsidRDefault="000E4C2C" w:rsidP="000E4C2C">
      <w:pPr>
        <w:pStyle w:val="Titel"/>
        <w:rPr>
          <w:sz w:val="28"/>
          <w:szCs w:val="28"/>
        </w:rPr>
      </w:pPr>
    </w:p>
    <w:p w14:paraId="4580F8B1" w14:textId="7FD18AB8" w:rsidR="000E4C2C" w:rsidRDefault="000E4C2C" w:rsidP="000E4C2C">
      <w:pPr>
        <w:pStyle w:val="Titel"/>
        <w:rPr>
          <w:sz w:val="28"/>
          <w:szCs w:val="28"/>
        </w:rPr>
      </w:pPr>
    </w:p>
    <w:p w14:paraId="24C3AEAE" w14:textId="02110A2E" w:rsidR="000E4C2C" w:rsidRDefault="000E4C2C" w:rsidP="000E4C2C">
      <w:pPr>
        <w:pStyle w:val="Titel"/>
        <w:rPr>
          <w:sz w:val="28"/>
          <w:szCs w:val="28"/>
        </w:rPr>
      </w:pPr>
    </w:p>
    <w:p w14:paraId="62C02654" w14:textId="008B5763" w:rsidR="000E4C2C" w:rsidRDefault="000E4C2C" w:rsidP="000E4C2C">
      <w:pPr>
        <w:pStyle w:val="Titel"/>
        <w:rPr>
          <w:sz w:val="28"/>
          <w:szCs w:val="28"/>
        </w:rPr>
      </w:pPr>
    </w:p>
    <w:p w14:paraId="7CA42689" w14:textId="4067511A" w:rsidR="000E4C2C" w:rsidRDefault="000E4C2C" w:rsidP="000E4C2C">
      <w:pPr>
        <w:pStyle w:val="Titel"/>
        <w:rPr>
          <w:sz w:val="28"/>
          <w:szCs w:val="28"/>
        </w:rPr>
      </w:pPr>
    </w:p>
    <w:p w14:paraId="5B92C772" w14:textId="77777777" w:rsidR="000E4C2C" w:rsidRDefault="000E4C2C" w:rsidP="000E4C2C">
      <w:pPr>
        <w:pStyle w:val="Titel"/>
        <w:rPr>
          <w:sz w:val="28"/>
          <w:szCs w:val="28"/>
        </w:rPr>
      </w:pPr>
    </w:p>
    <w:p w14:paraId="68E2A754" w14:textId="77777777" w:rsidR="000E4C2C" w:rsidRDefault="000E4C2C" w:rsidP="000E4C2C">
      <w:pPr>
        <w:spacing w:after="179"/>
        <w:ind w:left="10" w:hanging="10"/>
      </w:pPr>
      <w:r>
        <w:rPr>
          <w:rFonts w:ascii="Calibri" w:eastAsia="Calibri" w:hAnsi="Calibri" w:cs="Calibri"/>
          <w:b/>
        </w:rPr>
        <w:t xml:space="preserve">Abnahme/Kenntnisnahme </w:t>
      </w:r>
    </w:p>
    <w:p w14:paraId="5A3A24DF" w14:textId="77777777" w:rsidR="000E4C2C" w:rsidRDefault="000E4C2C" w:rsidP="000E4C2C">
      <w:pPr>
        <w:spacing w:after="175"/>
      </w:pPr>
      <w:r>
        <w:rPr>
          <w:rFonts w:ascii="Calibri" w:eastAsia="Calibri" w:hAnsi="Calibri" w:cs="Calibri"/>
        </w:rPr>
        <w:t xml:space="preserve"> </w:t>
      </w:r>
    </w:p>
    <w:p w14:paraId="03A5534F" w14:textId="77777777" w:rsidR="000E4C2C" w:rsidRDefault="000E4C2C" w:rsidP="000E4C2C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7879BE6F" w14:textId="77777777" w:rsidR="000E4C2C" w:rsidRDefault="000E4C2C" w:rsidP="000E4C2C">
      <w:pPr>
        <w:spacing w:after="46"/>
      </w:pPr>
      <w:r>
        <w:rPr>
          <w:noProof/>
        </w:rPr>
        <mc:AlternateContent>
          <mc:Choice Requires="wpg">
            <w:drawing>
              <wp:inline distT="0" distB="0" distL="0" distR="0" wp14:anchorId="04FBDBFA" wp14:editId="4D32C49C">
                <wp:extent cx="2813317" cy="6096"/>
                <wp:effectExtent l="0" t="0" r="0" b="0"/>
                <wp:docPr id="6168" name="Group 6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317" cy="6096"/>
                          <a:chOff x="0" y="0"/>
                          <a:chExt cx="2813317" cy="6096"/>
                        </a:xfrm>
                      </wpg:grpSpPr>
                      <wps:wsp>
                        <wps:cNvPr id="8879" name="Shape 8879"/>
                        <wps:cNvSpPr/>
                        <wps:spPr>
                          <a:xfrm>
                            <a:off x="0" y="0"/>
                            <a:ext cx="2813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317" h="9144">
                                <a:moveTo>
                                  <a:pt x="0" y="0"/>
                                </a:moveTo>
                                <a:lnTo>
                                  <a:pt x="2813317" y="0"/>
                                </a:lnTo>
                                <a:lnTo>
                                  <a:pt x="2813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817AA8" id="Group 6168" o:spid="_x0000_s1026" style="width:221.5pt;height:.5pt;mso-position-horizontal-relative:char;mso-position-vertical-relative:line" coordsize="281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">
                <v:shape id="Shape 8879" o:spid="_x0000_s1027" style="position:absolute;width:28133;height:91;visibility:visible;mso-wrap-style:square;v-text-anchor:top" coordsize="28133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" path="m,l2813317,r,9144l,9144,,e" fillcolor="black" stroked="f" strokeweight="0">
                  <v:stroke miterlimit="83231f" joinstyle="miter"/>
                  <v:path arrowok="t" textboxrect="0,0,2813317,9144"/>
                </v:shape>
                <w10:anchorlock/>
              </v:group>
            </w:pict>
          </mc:Fallback>
        </mc:AlternateContent>
      </w:r>
    </w:p>
    <w:p w14:paraId="718BA620" w14:textId="77777777" w:rsidR="000E4C2C" w:rsidRDefault="000E4C2C" w:rsidP="000E4C2C">
      <w:pPr>
        <w:tabs>
          <w:tab w:val="center" w:pos="3776"/>
          <w:tab w:val="center" w:pos="4536"/>
        </w:tabs>
        <w:spacing w:after="0" w:line="261" w:lineRule="auto"/>
      </w:pPr>
      <w:r>
        <w:rPr>
          <w:rFonts w:ascii="Calibri" w:eastAsia="Calibri" w:hAnsi="Calibri" w:cs="Calibri"/>
        </w:rPr>
        <w:t xml:space="preserve">Datum, </w:t>
      </w:r>
      <w:r>
        <w:rPr>
          <w:rFonts w:ascii="Calibri" w:eastAsia="Calibri" w:hAnsi="Calibri" w:cs="Calibri"/>
        </w:rPr>
        <w:tab/>
        <w:t xml:space="preserve">Unterschrift </w:t>
      </w:r>
      <w:r>
        <w:rPr>
          <w:rFonts w:ascii="Calibri" w:eastAsia="Calibri" w:hAnsi="Calibri" w:cs="Calibri"/>
        </w:rPr>
        <w:tab/>
        <w:t xml:space="preserve"> </w:t>
      </w:r>
    </w:p>
    <w:p w14:paraId="157118EE" w14:textId="77777777" w:rsidR="000E4C2C" w:rsidRDefault="000E4C2C" w:rsidP="000E4C2C">
      <w:pPr>
        <w:spacing w:after="175" w:line="261" w:lineRule="auto"/>
        <w:ind w:left="116" w:hanging="10"/>
      </w:pPr>
      <w:r>
        <w:rPr>
          <w:rFonts w:ascii="Calibri" w:eastAsia="Calibri" w:hAnsi="Calibri" w:cs="Calibri"/>
        </w:rPr>
        <w:t xml:space="preserve">(Verantwortlicher) </w:t>
      </w:r>
    </w:p>
    <w:p w14:paraId="2ED62D51" w14:textId="77777777" w:rsidR="000E4C2C" w:rsidRDefault="000E4C2C" w:rsidP="000E4C2C">
      <w:pPr>
        <w:spacing w:after="535"/>
      </w:pPr>
      <w:r>
        <w:rPr>
          <w:rFonts w:ascii="Calibri" w:eastAsia="Calibri" w:hAnsi="Calibri" w:cs="Calibri"/>
        </w:rPr>
        <w:t xml:space="preserve"> </w:t>
      </w:r>
    </w:p>
    <w:p w14:paraId="69954182" w14:textId="77777777" w:rsidR="000E4C2C" w:rsidRDefault="000E4C2C" w:rsidP="000E4C2C">
      <w:pPr>
        <w:spacing w:after="0"/>
        <w:ind w:left="211"/>
      </w:pPr>
      <w:r>
        <w:rPr>
          <w:rFonts w:ascii="Calibri" w:eastAsia="Calibri" w:hAnsi="Calibri" w:cs="Calibri"/>
        </w:rPr>
        <w:t xml:space="preserve"> </w:t>
      </w:r>
    </w:p>
    <w:p w14:paraId="1DFF0433" w14:textId="03399437" w:rsidR="000E4C2C" w:rsidRDefault="000E4C2C" w:rsidP="000E4C2C">
      <w:pPr>
        <w:spacing w:after="0" w:line="261" w:lineRule="auto"/>
        <w:ind w:left="221" w:hanging="10"/>
      </w:pPr>
    </w:p>
    <w:p w14:paraId="5B50E88D" w14:textId="77777777" w:rsidR="000E4C2C" w:rsidRDefault="000E4C2C" w:rsidP="000E4C2C">
      <w:pPr>
        <w:spacing w:after="0"/>
        <w:ind w:left="211"/>
      </w:pPr>
      <w:r>
        <w:rPr>
          <w:rFonts w:ascii="Calibri" w:eastAsia="Calibri" w:hAnsi="Calibri" w:cs="Calibri"/>
        </w:rPr>
        <w:t xml:space="preserve"> </w:t>
      </w:r>
    </w:p>
    <w:p w14:paraId="49F642C3" w14:textId="77777777" w:rsidR="000E4C2C" w:rsidRDefault="000E4C2C" w:rsidP="000E4C2C">
      <w:pPr>
        <w:spacing w:after="0"/>
        <w:ind w:left="211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774" w:type="dxa"/>
        <w:tblInd w:w="217" w:type="dxa"/>
        <w:tblCellMar>
          <w:top w:w="49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3"/>
        <w:gridCol w:w="1946"/>
        <w:gridCol w:w="1443"/>
        <w:gridCol w:w="1378"/>
        <w:gridCol w:w="2254"/>
      </w:tblGrid>
      <w:tr w:rsidR="000E4C2C" w14:paraId="32DEBF31" w14:textId="77777777" w:rsidTr="0017480C">
        <w:trPr>
          <w:trHeight w:val="277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DADB"/>
          </w:tcPr>
          <w:p w14:paraId="076C0F01" w14:textId="77777777" w:rsidR="000E4C2C" w:rsidRDefault="000E4C2C" w:rsidP="0017480C">
            <w:r>
              <w:rPr>
                <w:rFonts w:ascii="Calibri" w:eastAsia="Calibri" w:hAnsi="Calibri" w:cs="Calibri"/>
                <w:b/>
              </w:rPr>
              <w:t xml:space="preserve">Änderungsnachweis </w:t>
            </w:r>
          </w:p>
        </w:tc>
        <w:tc>
          <w:tcPr>
            <w:tcW w:w="1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ADADB"/>
          </w:tcPr>
          <w:p w14:paraId="57885CDF" w14:textId="77777777" w:rsidR="000E4C2C" w:rsidRDefault="000E4C2C" w:rsidP="0017480C"/>
        </w:tc>
        <w:tc>
          <w:tcPr>
            <w:tcW w:w="15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ADADB"/>
          </w:tcPr>
          <w:p w14:paraId="255FCA1B" w14:textId="77777777" w:rsidR="000E4C2C" w:rsidRDefault="000E4C2C" w:rsidP="0017480C"/>
        </w:tc>
        <w:tc>
          <w:tcPr>
            <w:tcW w:w="3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14:paraId="66D92148" w14:textId="77777777" w:rsidR="000E4C2C" w:rsidRDefault="000E4C2C" w:rsidP="0017480C"/>
        </w:tc>
      </w:tr>
      <w:tr w:rsidR="000E4C2C" w14:paraId="3A0F4B56" w14:textId="77777777" w:rsidTr="0017480C">
        <w:trPr>
          <w:trHeight w:val="81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14:paraId="5596EA06" w14:textId="710FB903" w:rsidR="000E4C2C" w:rsidRDefault="000E4C2C" w:rsidP="0017480C">
            <w:r>
              <w:rPr>
                <w:rFonts w:ascii="Calibri" w:eastAsia="Calibri" w:hAnsi="Calibri" w:cs="Calibri"/>
              </w:rPr>
              <w:t xml:space="preserve">Versionsnummer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14:paraId="199CDA4C" w14:textId="77777777" w:rsidR="000E4C2C" w:rsidRDefault="000E4C2C" w:rsidP="0017480C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Bearbeitungsstatus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14:paraId="316F6196" w14:textId="77777777" w:rsidR="000E4C2C" w:rsidRDefault="000E4C2C" w:rsidP="0017480C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Datum letzter Bearbeitung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14:paraId="18FF9861" w14:textId="77777777" w:rsidR="000E4C2C" w:rsidRDefault="000E4C2C" w:rsidP="0017480C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Bearbeiter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14:paraId="20856F65" w14:textId="77777777" w:rsidR="000E4C2C" w:rsidRDefault="000E4C2C" w:rsidP="0017480C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Änderung / Bemerkung </w:t>
            </w:r>
          </w:p>
        </w:tc>
      </w:tr>
      <w:tr w:rsidR="000E4C2C" w14:paraId="105A9415" w14:textId="77777777" w:rsidTr="0017480C">
        <w:trPr>
          <w:trHeight w:val="280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ED51" w14:textId="77777777" w:rsidR="000E4C2C" w:rsidRDefault="000E4C2C" w:rsidP="0017480C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23CC8" w14:textId="77777777" w:rsidR="000E4C2C" w:rsidRDefault="000E4C2C" w:rsidP="0017480C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7DFA" w14:textId="77777777" w:rsidR="000E4C2C" w:rsidRDefault="000E4C2C" w:rsidP="0017480C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B7F0" w14:textId="77777777" w:rsidR="000E4C2C" w:rsidRDefault="000E4C2C" w:rsidP="0017480C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3D0B" w14:textId="77777777" w:rsidR="000E4C2C" w:rsidRDefault="000E4C2C" w:rsidP="0017480C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E4C2C" w14:paraId="6DDBE43F" w14:textId="77777777" w:rsidTr="0017480C">
        <w:trPr>
          <w:trHeight w:val="278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AF3C" w14:textId="77777777" w:rsidR="000E4C2C" w:rsidRDefault="000E4C2C" w:rsidP="0017480C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872E" w14:textId="77777777" w:rsidR="000E4C2C" w:rsidRDefault="000E4C2C" w:rsidP="0017480C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F9E" w14:textId="77777777" w:rsidR="000E4C2C" w:rsidRDefault="000E4C2C" w:rsidP="0017480C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3645" w14:textId="77777777" w:rsidR="000E4C2C" w:rsidRDefault="000E4C2C" w:rsidP="0017480C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E5E8" w14:textId="77777777" w:rsidR="000E4C2C" w:rsidRDefault="000E4C2C" w:rsidP="0017480C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E4C2C" w14:paraId="3F17089D" w14:textId="77777777" w:rsidTr="0017480C">
        <w:trPr>
          <w:trHeight w:val="278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4577" w14:textId="77777777" w:rsidR="000E4C2C" w:rsidRDefault="000E4C2C" w:rsidP="0017480C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B461" w14:textId="77777777" w:rsidR="000E4C2C" w:rsidRDefault="000E4C2C" w:rsidP="0017480C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D864" w14:textId="77777777" w:rsidR="000E4C2C" w:rsidRDefault="000E4C2C" w:rsidP="0017480C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1E36" w14:textId="77777777" w:rsidR="000E4C2C" w:rsidRDefault="000E4C2C" w:rsidP="0017480C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EC10" w14:textId="77777777" w:rsidR="000E4C2C" w:rsidRDefault="000E4C2C" w:rsidP="0017480C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E4C2C" w14:paraId="06F0866D" w14:textId="77777777" w:rsidTr="0017480C">
        <w:trPr>
          <w:trHeight w:val="278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50F7" w14:textId="77777777" w:rsidR="000E4C2C" w:rsidRDefault="000E4C2C" w:rsidP="0017480C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FD14" w14:textId="77777777" w:rsidR="000E4C2C" w:rsidRDefault="000E4C2C" w:rsidP="0017480C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D116" w14:textId="77777777" w:rsidR="000E4C2C" w:rsidRDefault="000E4C2C" w:rsidP="0017480C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3D9D" w14:textId="77777777" w:rsidR="000E4C2C" w:rsidRDefault="000E4C2C" w:rsidP="0017480C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9D5B" w14:textId="77777777" w:rsidR="000E4C2C" w:rsidRDefault="000E4C2C" w:rsidP="0017480C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E4C2C" w14:paraId="7C2A3CDC" w14:textId="77777777" w:rsidTr="0017480C">
        <w:trPr>
          <w:trHeight w:val="278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B952" w14:textId="77777777" w:rsidR="000E4C2C" w:rsidRDefault="000E4C2C" w:rsidP="0017480C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61B2" w14:textId="77777777" w:rsidR="000E4C2C" w:rsidRDefault="000E4C2C" w:rsidP="0017480C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3BA84" w14:textId="77777777" w:rsidR="000E4C2C" w:rsidRDefault="000E4C2C" w:rsidP="0017480C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0D0D" w14:textId="77777777" w:rsidR="000E4C2C" w:rsidRDefault="000E4C2C" w:rsidP="0017480C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A747" w14:textId="77777777" w:rsidR="000E4C2C" w:rsidRDefault="000E4C2C" w:rsidP="0017480C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7B6DBD9A" w14:textId="77777777" w:rsidR="000E4C2C" w:rsidRDefault="000E4C2C" w:rsidP="000E4C2C">
      <w:pPr>
        <w:spacing w:after="179"/>
        <w:ind w:left="211"/>
      </w:pPr>
      <w:r>
        <w:rPr>
          <w:rFonts w:ascii="Calibri" w:eastAsia="Calibri" w:hAnsi="Calibri" w:cs="Calibri"/>
        </w:rPr>
        <w:t xml:space="preserve"> </w:t>
      </w:r>
    </w:p>
    <w:p w14:paraId="3C0FBC8C" w14:textId="77777777" w:rsidR="000E4C2C" w:rsidRDefault="000E4C2C" w:rsidP="000E4C2C">
      <w:pPr>
        <w:spacing w:after="0"/>
        <w:ind w:left="211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782" w:type="dxa"/>
        <w:tblInd w:w="217" w:type="dxa"/>
        <w:tblCellMar>
          <w:top w:w="49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946"/>
        <w:gridCol w:w="2836"/>
      </w:tblGrid>
      <w:tr w:rsidR="000E4C2C" w14:paraId="5077859C" w14:textId="77777777" w:rsidTr="0017480C">
        <w:trPr>
          <w:trHeight w:val="277"/>
        </w:trPr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DADB"/>
          </w:tcPr>
          <w:p w14:paraId="42C12D96" w14:textId="77777777" w:rsidR="000E4C2C" w:rsidRDefault="000E4C2C" w:rsidP="0017480C">
            <w:r>
              <w:rPr>
                <w:rFonts w:ascii="Calibri" w:eastAsia="Calibri" w:hAnsi="Calibri" w:cs="Calibri"/>
                <w:b/>
              </w:rPr>
              <w:t>Ergänzende Dokumente/Mitgeltende Unterlagen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14:paraId="07FEAE75" w14:textId="77777777" w:rsidR="000E4C2C" w:rsidRDefault="000E4C2C" w:rsidP="0017480C"/>
        </w:tc>
      </w:tr>
      <w:tr w:rsidR="000E4C2C" w14:paraId="4F89A2A0" w14:textId="77777777" w:rsidTr="0017480C">
        <w:trPr>
          <w:trHeight w:val="277"/>
        </w:trPr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14:paraId="144D99FA" w14:textId="77777777" w:rsidR="000E4C2C" w:rsidRDefault="000E4C2C" w:rsidP="0017480C">
            <w:r>
              <w:rPr>
                <w:rFonts w:ascii="Calibri" w:eastAsia="Calibri" w:hAnsi="Calibri" w:cs="Calibri"/>
              </w:rPr>
              <w:t xml:space="preserve">Titel des Dokuments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14:paraId="0018B94E" w14:textId="77777777" w:rsidR="000E4C2C" w:rsidRDefault="000E4C2C" w:rsidP="0017480C">
            <w:pPr>
              <w:ind w:left="6"/>
            </w:pPr>
            <w:r>
              <w:rPr>
                <w:rFonts w:ascii="Calibri" w:eastAsia="Calibri" w:hAnsi="Calibri" w:cs="Calibri"/>
              </w:rPr>
              <w:t xml:space="preserve">Verantwortlicher  </w:t>
            </w:r>
          </w:p>
        </w:tc>
      </w:tr>
      <w:tr w:rsidR="000E4C2C" w14:paraId="48C7EAD6" w14:textId="77777777" w:rsidTr="0017480C">
        <w:trPr>
          <w:trHeight w:val="280"/>
        </w:trPr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0C44B" w14:textId="77777777" w:rsidR="000E4C2C" w:rsidRDefault="000E4C2C" w:rsidP="0017480C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5580" w14:textId="77777777" w:rsidR="000E4C2C" w:rsidRDefault="000E4C2C" w:rsidP="0017480C">
            <w:pPr>
              <w:ind w:left="6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E4C2C" w14:paraId="190C065B" w14:textId="77777777" w:rsidTr="0017480C">
        <w:trPr>
          <w:trHeight w:val="278"/>
        </w:trPr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8FDB1" w14:textId="77777777" w:rsidR="000E4C2C" w:rsidRDefault="000E4C2C" w:rsidP="0017480C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42FE" w14:textId="77777777" w:rsidR="000E4C2C" w:rsidRDefault="000E4C2C" w:rsidP="0017480C">
            <w:pPr>
              <w:ind w:left="6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E4C2C" w14:paraId="60C184FB" w14:textId="77777777" w:rsidTr="0017480C">
        <w:trPr>
          <w:trHeight w:val="278"/>
        </w:trPr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A31A" w14:textId="77777777" w:rsidR="000E4C2C" w:rsidRDefault="000E4C2C" w:rsidP="0017480C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18AD" w14:textId="77777777" w:rsidR="000E4C2C" w:rsidRDefault="000E4C2C" w:rsidP="0017480C">
            <w:pPr>
              <w:ind w:left="6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E4C2C" w14:paraId="25088626" w14:textId="77777777" w:rsidTr="0017480C">
        <w:trPr>
          <w:trHeight w:val="283"/>
        </w:trPr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6CBE" w14:textId="77777777" w:rsidR="000E4C2C" w:rsidRDefault="000E4C2C" w:rsidP="0017480C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B3E0" w14:textId="77777777" w:rsidR="000E4C2C" w:rsidRDefault="000E4C2C" w:rsidP="0017480C">
            <w:pPr>
              <w:ind w:left="6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F472FD0" w14:textId="77777777" w:rsidR="00B95F00" w:rsidRPr="0058670D" w:rsidRDefault="000E4C2C" w:rsidP="000E4C2C">
      <w:pPr>
        <w:spacing w:after="333"/>
        <w:ind w:left="211"/>
      </w:pPr>
      <w:r>
        <w:rPr>
          <w:rFonts w:ascii="Calibri" w:eastAsia="Calibri" w:hAnsi="Calibri" w:cs="Calibri"/>
        </w:rPr>
        <w:lastRenderedPageBreak/>
        <w:t xml:space="preserve"> </w:t>
      </w:r>
    </w:p>
    <w:sdt>
      <w:sdtPr>
        <w:id w:val="7753774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sz w:val="22"/>
          <w:szCs w:val="22"/>
        </w:rPr>
      </w:sdtEndPr>
      <w:sdtContent>
        <w:p w14:paraId="2902151B" w14:textId="4224C165" w:rsidR="00B95F00" w:rsidRDefault="00B95F00">
          <w:pPr>
            <w:pStyle w:val="Inhaltsverzeichnisberschrift"/>
          </w:pPr>
          <w:r>
            <w:t>Inhaltsverzeichnis</w:t>
          </w:r>
        </w:p>
        <w:p w14:paraId="1F2EC8B7" w14:textId="4994DC89" w:rsidR="006C22CB" w:rsidRDefault="00B95F00">
          <w:pPr>
            <w:pStyle w:val="Verzeichnis1"/>
            <w:tabs>
              <w:tab w:val="right" w:leader="dot" w:pos="9017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01670" w:history="1">
            <w:r w:rsidR="006C22CB" w:rsidRPr="008F7421">
              <w:rPr>
                <w:rStyle w:val="Hyperlink"/>
                <w:noProof/>
              </w:rPr>
              <w:t>1 Beschreibung zur Anwendung</w:t>
            </w:r>
            <w:r w:rsidR="006C22CB">
              <w:rPr>
                <w:noProof/>
                <w:webHidden/>
              </w:rPr>
              <w:tab/>
            </w:r>
            <w:r w:rsidR="006C22CB">
              <w:rPr>
                <w:noProof/>
                <w:webHidden/>
              </w:rPr>
              <w:fldChar w:fldCharType="begin"/>
            </w:r>
            <w:r w:rsidR="006C22CB">
              <w:rPr>
                <w:noProof/>
                <w:webHidden/>
              </w:rPr>
              <w:instrText xml:space="preserve"> PAGEREF _Toc75701670 \h </w:instrText>
            </w:r>
            <w:r w:rsidR="006C22CB">
              <w:rPr>
                <w:noProof/>
                <w:webHidden/>
              </w:rPr>
            </w:r>
            <w:r w:rsidR="006C22CB">
              <w:rPr>
                <w:noProof/>
                <w:webHidden/>
              </w:rPr>
              <w:fldChar w:fldCharType="separate"/>
            </w:r>
            <w:r w:rsidR="006C22CB">
              <w:rPr>
                <w:noProof/>
                <w:webHidden/>
              </w:rPr>
              <w:t>3</w:t>
            </w:r>
            <w:r w:rsidR="006C22CB">
              <w:rPr>
                <w:noProof/>
                <w:webHidden/>
              </w:rPr>
              <w:fldChar w:fldCharType="end"/>
            </w:r>
          </w:hyperlink>
        </w:p>
        <w:p w14:paraId="60D6C70E" w14:textId="1593AC21" w:rsidR="006C22CB" w:rsidRDefault="006C22CB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  <w:lang w:eastAsia="de-DE"/>
            </w:rPr>
          </w:pPr>
          <w:hyperlink w:anchor="_Toc75701671" w:history="1">
            <w:r w:rsidRPr="008F7421">
              <w:rPr>
                <w:rStyle w:val="Hyperlink"/>
                <w:noProof/>
              </w:rPr>
              <w:t>1.1</w:t>
            </w:r>
            <w:r>
              <w:rPr>
                <w:noProof/>
                <w:lang w:eastAsia="de-DE"/>
              </w:rPr>
              <w:tab/>
            </w:r>
            <w:r w:rsidRPr="008F7421">
              <w:rPr>
                <w:rStyle w:val="Hyperlink"/>
                <w:noProof/>
              </w:rPr>
              <w:t>Hauptzielsetzung und Funktionen im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553B" w14:textId="30B7D01C" w:rsidR="006C22CB" w:rsidRDefault="006C22CB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  <w:lang w:eastAsia="de-DE"/>
            </w:rPr>
          </w:pPr>
          <w:hyperlink w:anchor="_Toc75701672" w:history="1">
            <w:r w:rsidRPr="008F7421">
              <w:rPr>
                <w:rStyle w:val="Hyperlink"/>
                <w:noProof/>
              </w:rPr>
              <w:t>1.2</w:t>
            </w:r>
            <w:r>
              <w:rPr>
                <w:noProof/>
                <w:lang w:eastAsia="de-DE"/>
              </w:rPr>
              <w:tab/>
            </w:r>
            <w:r w:rsidRPr="008F7421">
              <w:rPr>
                <w:rStyle w:val="Hyperlink"/>
                <w:noProof/>
              </w:rPr>
              <w:t>Leistungsbeschreibung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768D" w14:textId="68232FAA" w:rsidR="006C22CB" w:rsidRDefault="006C22CB">
          <w:pPr>
            <w:pStyle w:val="Verzeichnis1"/>
            <w:tabs>
              <w:tab w:val="right" w:leader="dot" w:pos="9017"/>
            </w:tabs>
            <w:rPr>
              <w:noProof/>
              <w:lang w:eastAsia="de-DE"/>
            </w:rPr>
          </w:pPr>
          <w:hyperlink w:anchor="_Toc75701673" w:history="1">
            <w:r w:rsidRPr="008F7421">
              <w:rPr>
                <w:rStyle w:val="Hyperlink"/>
                <w:noProof/>
              </w:rPr>
              <w:t>2 Technische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1C8F4" w14:textId="671BE769" w:rsidR="006C22CB" w:rsidRDefault="006C22CB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  <w:lang w:eastAsia="de-DE"/>
            </w:rPr>
          </w:pPr>
          <w:hyperlink w:anchor="_Toc75701674" w:history="1">
            <w:r w:rsidRPr="008F7421">
              <w:rPr>
                <w:rStyle w:val="Hyperlink"/>
                <w:noProof/>
              </w:rPr>
              <w:t>2.1</w:t>
            </w:r>
            <w:r>
              <w:rPr>
                <w:noProof/>
                <w:lang w:eastAsia="de-DE"/>
              </w:rPr>
              <w:tab/>
            </w:r>
            <w:r w:rsidRPr="008F7421">
              <w:rPr>
                <w:rStyle w:val="Hyperlink"/>
                <w:noProof/>
              </w:rPr>
              <w:t>Unterstützte Plattformen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084A" w14:textId="3B45C914" w:rsidR="006C22CB" w:rsidRDefault="006C22CB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  <w:lang w:eastAsia="de-DE"/>
            </w:rPr>
          </w:pPr>
          <w:hyperlink w:anchor="_Toc75701675" w:history="1">
            <w:r w:rsidRPr="008F7421">
              <w:rPr>
                <w:rStyle w:val="Hyperlink"/>
                <w:noProof/>
              </w:rPr>
              <w:t>2.2</w:t>
            </w:r>
            <w:r>
              <w:rPr>
                <w:noProof/>
                <w:lang w:eastAsia="de-DE"/>
              </w:rPr>
              <w:tab/>
            </w:r>
            <w:r w:rsidRPr="008F7421">
              <w:rPr>
                <w:rStyle w:val="Hyperlink"/>
                <w:noProof/>
              </w:rPr>
              <w:t>Datenflüsse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5DBF1" w14:textId="296AB53C" w:rsidR="006C22CB" w:rsidRDefault="006C22CB">
          <w:pPr>
            <w:pStyle w:val="Verzeichnis1"/>
            <w:tabs>
              <w:tab w:val="right" w:leader="dot" w:pos="9017"/>
            </w:tabs>
            <w:rPr>
              <w:noProof/>
              <w:lang w:eastAsia="de-DE"/>
            </w:rPr>
          </w:pPr>
          <w:hyperlink w:anchor="_Toc75701676" w:history="1">
            <w:r w:rsidRPr="008F7421">
              <w:rPr>
                <w:rStyle w:val="Hyperlink"/>
                <w:noProof/>
              </w:rPr>
              <w:t>3 Installation und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39D51" w14:textId="1C32EA6B" w:rsidR="006C22CB" w:rsidRDefault="006C22CB">
          <w:pPr>
            <w:pStyle w:val="Verzeichnis2"/>
            <w:tabs>
              <w:tab w:val="right" w:leader="dot" w:pos="9017"/>
            </w:tabs>
            <w:rPr>
              <w:noProof/>
              <w:lang w:eastAsia="de-DE"/>
            </w:rPr>
          </w:pPr>
          <w:hyperlink w:anchor="_Toc75701677" w:history="1">
            <w:r w:rsidRPr="008F7421">
              <w:rPr>
                <w:rStyle w:val="Hyperlink"/>
                <w:noProof/>
              </w:rPr>
              <w:t>3.1 Installation und Konfiguration des Systems in der Produktivumgebung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71480" w14:textId="5F9DFF3C" w:rsidR="006C22CB" w:rsidRDefault="006C22CB">
          <w:pPr>
            <w:pStyle w:val="Verzeichnis2"/>
            <w:tabs>
              <w:tab w:val="right" w:leader="dot" w:pos="9017"/>
            </w:tabs>
            <w:rPr>
              <w:noProof/>
              <w:lang w:eastAsia="de-DE"/>
            </w:rPr>
          </w:pPr>
          <w:hyperlink w:anchor="_Toc75701678" w:history="1">
            <w:r w:rsidRPr="008F7421">
              <w:rPr>
                <w:rStyle w:val="Hyperlink"/>
                <w:noProof/>
              </w:rPr>
              <w:t>3.2 Installation und Konfiguration des Systems in der Testumgebung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57E1" w14:textId="5C580082" w:rsidR="006C22CB" w:rsidRDefault="006C22CB">
          <w:pPr>
            <w:pStyle w:val="Verzeichnis1"/>
            <w:tabs>
              <w:tab w:val="right" w:leader="dot" w:pos="9017"/>
            </w:tabs>
            <w:rPr>
              <w:noProof/>
              <w:lang w:eastAsia="de-DE"/>
            </w:rPr>
          </w:pPr>
          <w:hyperlink w:anchor="_Toc75701679" w:history="1">
            <w:r w:rsidRPr="008F7421">
              <w:rPr>
                <w:rStyle w:val="Hyperlink"/>
                <w:noProof/>
              </w:rPr>
              <w:t>4 Verfügbarkeit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235C" w14:textId="30E068F5" w:rsidR="006C22CB" w:rsidRDefault="006C22CB">
          <w:pPr>
            <w:pStyle w:val="Verzeichnis2"/>
            <w:tabs>
              <w:tab w:val="right" w:leader="dot" w:pos="9017"/>
            </w:tabs>
            <w:rPr>
              <w:noProof/>
              <w:lang w:eastAsia="de-DE"/>
            </w:rPr>
          </w:pPr>
          <w:hyperlink w:anchor="_Toc75701680" w:history="1">
            <w:r w:rsidRPr="008F7421">
              <w:rPr>
                <w:rStyle w:val="Hyperlink"/>
                <w:noProof/>
              </w:rPr>
              <w:t>4.1 Betriebszeiten/Wartungsfenster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6B58" w14:textId="07D94445" w:rsidR="006C22CB" w:rsidRDefault="006C22CB">
          <w:pPr>
            <w:pStyle w:val="Verzeichnis1"/>
            <w:tabs>
              <w:tab w:val="right" w:leader="dot" w:pos="9017"/>
            </w:tabs>
            <w:rPr>
              <w:noProof/>
              <w:lang w:eastAsia="de-DE"/>
            </w:rPr>
          </w:pPr>
          <w:hyperlink w:anchor="_Toc75701681" w:history="1">
            <w:r w:rsidRPr="008F7421">
              <w:rPr>
                <w:rStyle w:val="Hyperlink"/>
                <w:noProof/>
              </w:rPr>
              <w:t>5 System-/Anwendungsbetrieb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F086" w14:textId="1744D7E3" w:rsidR="006C22CB" w:rsidRDefault="006C22CB">
          <w:pPr>
            <w:pStyle w:val="Verzeichnis2"/>
            <w:tabs>
              <w:tab w:val="right" w:leader="dot" w:pos="9017"/>
            </w:tabs>
            <w:rPr>
              <w:noProof/>
              <w:lang w:eastAsia="de-DE"/>
            </w:rPr>
          </w:pPr>
          <w:hyperlink w:anchor="_Toc75701682" w:history="1">
            <w:r w:rsidRPr="008F7421">
              <w:rPr>
                <w:rStyle w:val="Hyperlink"/>
                <w:noProof/>
              </w:rPr>
              <w:t>5.1 Logging und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31B4" w14:textId="36D8554D" w:rsidR="006C22CB" w:rsidRDefault="006C22CB">
          <w:pPr>
            <w:pStyle w:val="Verzeichnis2"/>
            <w:tabs>
              <w:tab w:val="right" w:leader="dot" w:pos="9017"/>
            </w:tabs>
            <w:rPr>
              <w:noProof/>
              <w:lang w:eastAsia="de-DE"/>
            </w:rPr>
          </w:pPr>
          <w:hyperlink w:anchor="_Toc75701683" w:history="1">
            <w:r w:rsidRPr="008F7421">
              <w:rPr>
                <w:rStyle w:val="Hyperlink"/>
                <w:noProof/>
              </w:rPr>
              <w:t>5.2 Datensicherung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084E1" w14:textId="57F92488" w:rsidR="006C22CB" w:rsidRDefault="006C22CB">
          <w:pPr>
            <w:pStyle w:val="Verzeichnis1"/>
            <w:tabs>
              <w:tab w:val="right" w:leader="dot" w:pos="9017"/>
            </w:tabs>
            <w:rPr>
              <w:noProof/>
              <w:lang w:eastAsia="de-DE"/>
            </w:rPr>
          </w:pPr>
          <w:hyperlink w:anchor="_Toc75701684" w:history="1">
            <w:r w:rsidRPr="008F7421">
              <w:rPr>
                <w:rStyle w:val="Hyperlink"/>
                <w:noProof/>
              </w:rPr>
              <w:t>6 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984F" w14:textId="7C44C84D" w:rsidR="006C22CB" w:rsidRDefault="006C22CB">
          <w:pPr>
            <w:pStyle w:val="Verzeichnis2"/>
            <w:tabs>
              <w:tab w:val="right" w:leader="dot" w:pos="9017"/>
            </w:tabs>
            <w:rPr>
              <w:noProof/>
              <w:lang w:eastAsia="de-DE"/>
            </w:rPr>
          </w:pPr>
          <w:hyperlink w:anchor="_Toc75701685" w:history="1">
            <w:r w:rsidRPr="008F7421">
              <w:rPr>
                <w:rStyle w:val="Hyperlink"/>
                <w:noProof/>
              </w:rPr>
              <w:t>6.1 Berechtigungskonzept und Berechtigungen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F01B" w14:textId="71DD9C27" w:rsidR="006C22CB" w:rsidRDefault="006C22CB">
          <w:pPr>
            <w:pStyle w:val="Verzeichnis2"/>
            <w:tabs>
              <w:tab w:val="right" w:leader="dot" w:pos="9017"/>
            </w:tabs>
            <w:rPr>
              <w:noProof/>
              <w:lang w:eastAsia="de-DE"/>
            </w:rPr>
          </w:pPr>
          <w:hyperlink w:anchor="_Toc75701686" w:history="1">
            <w:r w:rsidRPr="008F7421">
              <w:rPr>
                <w:rStyle w:val="Hyperlink"/>
                <w:noProof/>
              </w:rPr>
              <w:t>6.2 Schutzbedarf und Sicherheitsrichtlinien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11ABE" w14:textId="66030E00" w:rsidR="006C22CB" w:rsidRDefault="006C22CB">
          <w:pPr>
            <w:pStyle w:val="Verzeichnis1"/>
            <w:tabs>
              <w:tab w:val="right" w:leader="dot" w:pos="9017"/>
            </w:tabs>
            <w:rPr>
              <w:noProof/>
              <w:lang w:eastAsia="de-DE"/>
            </w:rPr>
          </w:pPr>
          <w:hyperlink w:anchor="_Toc75701687" w:history="1">
            <w:r w:rsidRPr="008F7421">
              <w:rPr>
                <w:rStyle w:val="Hyperlink"/>
                <w:noProof/>
              </w:rPr>
              <w:t>7 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BCA2E" w14:textId="66C6CFE5" w:rsidR="006C22CB" w:rsidRDefault="006C22CB">
          <w:pPr>
            <w:pStyle w:val="Verzeichnis2"/>
            <w:tabs>
              <w:tab w:val="right" w:leader="dot" w:pos="9017"/>
            </w:tabs>
            <w:rPr>
              <w:noProof/>
              <w:lang w:eastAsia="de-DE"/>
            </w:rPr>
          </w:pPr>
          <w:hyperlink w:anchor="_Toc75701688" w:history="1">
            <w:r w:rsidRPr="008F7421">
              <w:rPr>
                <w:rStyle w:val="Hyperlink"/>
                <w:noProof/>
              </w:rPr>
              <w:t>7.1 Fehlerbehebung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07EC8" w14:textId="30A83AC7" w:rsidR="00B95F00" w:rsidRDefault="00B95F00">
          <w:r>
            <w:rPr>
              <w:b/>
              <w:bCs/>
            </w:rPr>
            <w:fldChar w:fldCharType="end"/>
          </w:r>
        </w:p>
      </w:sdtContent>
    </w:sdt>
    <w:p w14:paraId="530F1740" w14:textId="408B68FB" w:rsidR="000E4C2C" w:rsidRPr="0058670D" w:rsidRDefault="000E4C2C" w:rsidP="000E4C2C">
      <w:pPr>
        <w:spacing w:after="333"/>
        <w:ind w:left="211"/>
      </w:pPr>
    </w:p>
    <w:p w14:paraId="31FFF2BE" w14:textId="431028B5" w:rsidR="000E4C2C" w:rsidRDefault="000E4C2C" w:rsidP="000E4C2C">
      <w:pPr>
        <w:pStyle w:val="Titel"/>
        <w:rPr>
          <w:sz w:val="28"/>
          <w:szCs w:val="28"/>
        </w:rPr>
      </w:pPr>
    </w:p>
    <w:p w14:paraId="5DF67EBF" w14:textId="54693ACE" w:rsidR="000E4C2C" w:rsidRDefault="000E4C2C" w:rsidP="000E4C2C">
      <w:pPr>
        <w:pStyle w:val="Titel"/>
        <w:rPr>
          <w:sz w:val="28"/>
          <w:szCs w:val="28"/>
        </w:rPr>
      </w:pPr>
    </w:p>
    <w:p w14:paraId="6401CD5F" w14:textId="34309BDD" w:rsidR="000E4C2C" w:rsidRDefault="000E4C2C" w:rsidP="000E4C2C">
      <w:pPr>
        <w:pStyle w:val="Titel"/>
        <w:rPr>
          <w:sz w:val="28"/>
          <w:szCs w:val="28"/>
        </w:rPr>
      </w:pPr>
    </w:p>
    <w:p w14:paraId="47D84BC5" w14:textId="4FDFA047" w:rsidR="000E4C2C" w:rsidRDefault="000E4C2C" w:rsidP="000E4C2C">
      <w:pPr>
        <w:pStyle w:val="Titel"/>
        <w:rPr>
          <w:sz w:val="28"/>
          <w:szCs w:val="28"/>
        </w:rPr>
      </w:pPr>
    </w:p>
    <w:p w14:paraId="5114AA38" w14:textId="20D30BCD" w:rsidR="000E4C2C" w:rsidRDefault="000E4C2C" w:rsidP="000E4C2C">
      <w:pPr>
        <w:pStyle w:val="Titel"/>
        <w:rPr>
          <w:sz w:val="28"/>
          <w:szCs w:val="28"/>
        </w:rPr>
      </w:pPr>
    </w:p>
    <w:p w14:paraId="5B7868B3" w14:textId="355581D4" w:rsidR="000E4C2C" w:rsidRDefault="000E4C2C" w:rsidP="000E4C2C">
      <w:pPr>
        <w:pStyle w:val="Titel"/>
        <w:rPr>
          <w:sz w:val="28"/>
          <w:szCs w:val="28"/>
        </w:rPr>
      </w:pPr>
    </w:p>
    <w:p w14:paraId="2C6283F3" w14:textId="5A6CC443" w:rsidR="000E4C2C" w:rsidRDefault="000E4C2C" w:rsidP="000E4C2C">
      <w:pPr>
        <w:pStyle w:val="Titel"/>
        <w:rPr>
          <w:sz w:val="28"/>
          <w:szCs w:val="28"/>
        </w:rPr>
      </w:pPr>
    </w:p>
    <w:p w14:paraId="19B22704" w14:textId="628F94C6" w:rsidR="000E4C2C" w:rsidRDefault="000E4C2C" w:rsidP="000E4C2C">
      <w:pPr>
        <w:pStyle w:val="Titel"/>
        <w:rPr>
          <w:sz w:val="28"/>
          <w:szCs w:val="28"/>
        </w:rPr>
      </w:pPr>
    </w:p>
    <w:p w14:paraId="394B6558" w14:textId="1C7BACA6" w:rsidR="000E4C2C" w:rsidRDefault="000E4C2C" w:rsidP="000E4C2C">
      <w:pPr>
        <w:pStyle w:val="Titel"/>
        <w:rPr>
          <w:sz w:val="28"/>
          <w:szCs w:val="28"/>
        </w:rPr>
      </w:pPr>
    </w:p>
    <w:p w14:paraId="4F9B2150" w14:textId="0D59DF12" w:rsidR="000E4C2C" w:rsidRDefault="000E4C2C" w:rsidP="000E4C2C">
      <w:pPr>
        <w:pStyle w:val="Titel"/>
        <w:rPr>
          <w:sz w:val="28"/>
          <w:szCs w:val="28"/>
        </w:rPr>
      </w:pPr>
    </w:p>
    <w:p w14:paraId="4BCF6352" w14:textId="6E2219F4" w:rsidR="000E4C2C" w:rsidRDefault="000E4C2C" w:rsidP="000E4C2C">
      <w:pPr>
        <w:pStyle w:val="Titel"/>
        <w:rPr>
          <w:sz w:val="28"/>
          <w:szCs w:val="28"/>
        </w:rPr>
      </w:pPr>
    </w:p>
    <w:p w14:paraId="31A1D145" w14:textId="77777777" w:rsidR="000E4C2C" w:rsidRPr="000E4C2C" w:rsidRDefault="000E4C2C" w:rsidP="000E4C2C">
      <w:pPr>
        <w:pStyle w:val="Titel"/>
        <w:rPr>
          <w:sz w:val="28"/>
          <w:szCs w:val="28"/>
        </w:rPr>
      </w:pPr>
    </w:p>
    <w:p w14:paraId="5CED12B3" w14:textId="22EEBBF4" w:rsidR="00855982" w:rsidRPr="00855982" w:rsidRDefault="000E4C2C" w:rsidP="00855982">
      <w:pPr>
        <w:pStyle w:val="berschrift1"/>
      </w:pPr>
      <w:bookmarkStart w:id="0" w:name="_Toc75701670"/>
      <w:r>
        <w:t>1 Beschreibung zur Anwendung</w:t>
      </w:r>
      <w:bookmarkEnd w:id="0"/>
    </w:p>
    <w:p w14:paraId="5E7AD69D" w14:textId="6A45FC4C" w:rsidR="000E4C2C" w:rsidRDefault="000E4C2C" w:rsidP="000E4C2C"/>
    <w:p w14:paraId="6CB7C8B8" w14:textId="6561A59B" w:rsidR="00855982" w:rsidRDefault="000E4C2C" w:rsidP="000E4C2C">
      <w:pPr>
        <w:pStyle w:val="berschrift2"/>
        <w:numPr>
          <w:ilvl w:val="1"/>
          <w:numId w:val="30"/>
        </w:numPr>
      </w:pPr>
      <w:bookmarkStart w:id="1" w:name="_Toc75679562"/>
      <w:bookmarkStart w:id="2" w:name="_Toc75701671"/>
      <w:r w:rsidRPr="000E4C2C">
        <w:t>Hauptzielsetzung und Funktionen im Überblick</w:t>
      </w:r>
      <w:bookmarkEnd w:id="1"/>
      <w:bookmarkEnd w:id="2"/>
    </w:p>
    <w:p w14:paraId="2B227EA7" w14:textId="6239B05C" w:rsidR="000E4C2C" w:rsidRDefault="000E4C2C" w:rsidP="000E4C2C"/>
    <w:p w14:paraId="773AB068" w14:textId="77777777" w:rsidR="000E4C2C" w:rsidRDefault="000E4C2C" w:rsidP="000E4C2C">
      <w:pPr>
        <w:spacing w:after="458"/>
        <w:rPr>
          <w:sz w:val="24"/>
        </w:rPr>
      </w:pPr>
      <w:r>
        <w:rPr>
          <w:sz w:val="24"/>
        </w:rPr>
        <w:t xml:space="preserve">Der </w:t>
      </w:r>
      <w:proofErr w:type="spellStart"/>
      <w:r>
        <w:rPr>
          <w:sz w:val="24"/>
        </w:rPr>
        <w:t>Publication</w:t>
      </w:r>
      <w:proofErr w:type="spellEnd"/>
      <w:r>
        <w:rPr>
          <w:sz w:val="24"/>
        </w:rPr>
        <w:t xml:space="preserve">-Manager ist eine Software zum Verwalten von Publikationen. </w:t>
      </w:r>
    </w:p>
    <w:p w14:paraId="7186FC99" w14:textId="02B4B408" w:rsidR="000E4C2C" w:rsidRDefault="000E4C2C" w:rsidP="000E4C2C">
      <w:pPr>
        <w:spacing w:after="458"/>
        <w:rPr>
          <w:sz w:val="24"/>
        </w:rPr>
      </w:pPr>
      <w:r>
        <w:rPr>
          <w:sz w:val="24"/>
        </w:rPr>
        <w:t>Die Software dient dazu, diverse Meta-Daten über Publikationen in einer externen Datei (Excel-Tabelle) zu vermerken, um somit den Status und diverse Randinformationen von Veröffentlichung zu managen. Mit dieser Software kann man leicht nachverfolgen, welche Publikation von wem, wann veröffentlicht wurde.</w:t>
      </w:r>
    </w:p>
    <w:p w14:paraId="696B497B" w14:textId="77777777" w:rsidR="000E4C2C" w:rsidRDefault="000E4C2C" w:rsidP="000E4C2C">
      <w:pPr>
        <w:spacing w:after="458"/>
        <w:rPr>
          <w:sz w:val="24"/>
        </w:rPr>
      </w:pPr>
    </w:p>
    <w:p w14:paraId="4146F107" w14:textId="7970134A" w:rsidR="000E4C2C" w:rsidRDefault="000E4C2C" w:rsidP="000E4C2C">
      <w:pPr>
        <w:pStyle w:val="berschrift2"/>
        <w:numPr>
          <w:ilvl w:val="1"/>
          <w:numId w:val="30"/>
        </w:numPr>
      </w:pPr>
      <w:bookmarkStart w:id="3" w:name="_Toc75701672"/>
      <w:r>
        <w:lastRenderedPageBreak/>
        <w:t>Leistungsbeschreibung</w:t>
      </w:r>
      <w:bookmarkEnd w:id="3"/>
    </w:p>
    <w:p w14:paraId="4D8974EC" w14:textId="13BD3B29" w:rsidR="000E4C2C" w:rsidRDefault="000E4C2C" w:rsidP="000E4C2C"/>
    <w:p w14:paraId="4774A404" w14:textId="30F40999" w:rsidR="000E4C2C" w:rsidRDefault="000E4C2C" w:rsidP="000E4C2C">
      <w:pPr>
        <w:spacing w:after="458"/>
      </w:pPr>
      <w:r>
        <w:rPr>
          <w:sz w:val="24"/>
        </w:rPr>
        <w:t>Auf einem System mit einem mindestens 2-Kern</w:t>
      </w:r>
      <w:r w:rsidR="00C6647E">
        <w:rPr>
          <w:sz w:val="24"/>
        </w:rPr>
        <w:t xml:space="preserve"> </w:t>
      </w:r>
      <w:r w:rsidR="00BC151E">
        <w:rPr>
          <w:sz w:val="24"/>
        </w:rPr>
        <w:t xml:space="preserve">64-Bit </w:t>
      </w:r>
      <w:r>
        <w:rPr>
          <w:sz w:val="24"/>
        </w:rPr>
        <w:t>Prozessor mit einem Basistakt von mindestens 2 GHz und einem RAM mit mindestens 2 GB freien verfügbaren Speicher und einen Basistakt von mindestens 2000 MHz benötigt die Software bei unter 1000 gespeicherten Publikationen in der Excel-Tabelle für jede Aktion weniger als 10 Sekunden.</w:t>
      </w:r>
    </w:p>
    <w:p w14:paraId="5A2FA983" w14:textId="50096EC0" w:rsidR="000E4C2C" w:rsidRDefault="000E4C2C" w:rsidP="000E4C2C"/>
    <w:p w14:paraId="56BDF268" w14:textId="233E472A" w:rsidR="000E4C2C" w:rsidRDefault="000E4C2C" w:rsidP="00670E0C">
      <w:pPr>
        <w:pStyle w:val="berschrift1"/>
      </w:pPr>
      <w:r>
        <w:br w:type="page"/>
      </w:r>
      <w:bookmarkStart w:id="4" w:name="_Toc75701673"/>
      <w:r w:rsidR="00B931DE">
        <w:t>2 Technische Beschreibung</w:t>
      </w:r>
      <w:bookmarkEnd w:id="4"/>
    </w:p>
    <w:p w14:paraId="64BFA7AB" w14:textId="1AC4FD80" w:rsidR="000E4C2C" w:rsidRDefault="000E4C2C" w:rsidP="000E4C2C"/>
    <w:p w14:paraId="123DE2A8" w14:textId="4446D2D2" w:rsidR="000E4C2C" w:rsidRDefault="000E4C2C" w:rsidP="00670E0C">
      <w:pPr>
        <w:pStyle w:val="berschrift2"/>
        <w:numPr>
          <w:ilvl w:val="1"/>
          <w:numId w:val="32"/>
        </w:numPr>
      </w:pPr>
      <w:bookmarkStart w:id="5" w:name="_Toc75701674"/>
      <w:r>
        <w:t>Unterstützte Plattformen</w:t>
      </w:r>
      <w:bookmarkEnd w:id="5"/>
    </w:p>
    <w:p w14:paraId="680B7BC1" w14:textId="100DBA12" w:rsidR="000E4C2C" w:rsidRDefault="000E4C2C" w:rsidP="000E4C2C"/>
    <w:p w14:paraId="71E25B4C" w14:textId="669DF230" w:rsidR="000E4C2C" w:rsidRDefault="000E4C2C" w:rsidP="000E4C2C">
      <w:pPr>
        <w:spacing w:after="475"/>
      </w:pPr>
      <w:r>
        <w:t>Die Software ist optimiert für Windows 10</w:t>
      </w:r>
      <w:r w:rsidR="00C6647E">
        <w:t xml:space="preserve"> (64-Bit)</w:t>
      </w:r>
      <w:r>
        <w:t xml:space="preserve">. </w:t>
      </w:r>
    </w:p>
    <w:p w14:paraId="6EDC8C74" w14:textId="68BA6C09" w:rsidR="000E4C2C" w:rsidRDefault="000E4C2C" w:rsidP="000E4C2C">
      <w:pPr>
        <w:spacing w:after="475"/>
      </w:pPr>
      <w:r>
        <w:t>Jedoch ist die Software plattformunabhängig und läuft auf allen</w:t>
      </w:r>
      <w:r w:rsidR="00C6647E">
        <w:t xml:space="preserve"> 64-Bit</w:t>
      </w:r>
      <w:r>
        <w:t xml:space="preserve"> Betriebssystemen auf denen eine .NET 5 </w:t>
      </w:r>
      <w:proofErr w:type="spellStart"/>
      <w:r>
        <w:t>Runtime</w:t>
      </w:r>
      <w:proofErr w:type="spellEnd"/>
      <w:r>
        <w:t xml:space="preserve"> (und höher) installierbar ist und die das </w:t>
      </w:r>
      <w:proofErr w:type="spellStart"/>
      <w:r>
        <w:t>Electron</w:t>
      </w:r>
      <w:proofErr w:type="spellEnd"/>
      <w:r>
        <w:t xml:space="preserve"> Framework unterstützen.</w:t>
      </w:r>
    </w:p>
    <w:p w14:paraId="0ECD6E23" w14:textId="7A06F560" w:rsidR="000E4C2C" w:rsidRDefault="000E4C2C" w:rsidP="000E4C2C">
      <w:pPr>
        <w:spacing w:after="475"/>
      </w:pPr>
    </w:p>
    <w:p w14:paraId="78005AB5" w14:textId="4768D9DB" w:rsidR="000E4C2C" w:rsidRDefault="000E4C2C" w:rsidP="00B7678E">
      <w:pPr>
        <w:pStyle w:val="berschrift2"/>
        <w:numPr>
          <w:ilvl w:val="1"/>
          <w:numId w:val="32"/>
        </w:numPr>
      </w:pPr>
      <w:bookmarkStart w:id="6" w:name="_Toc75701675"/>
      <w:r>
        <w:t>Datenflüsse</w:t>
      </w:r>
      <w:bookmarkEnd w:id="6"/>
    </w:p>
    <w:p w14:paraId="0FAA6C43" w14:textId="4731390C" w:rsidR="000E4C2C" w:rsidRDefault="000E4C2C" w:rsidP="000E4C2C"/>
    <w:p w14:paraId="374B14BA" w14:textId="77777777" w:rsidR="000E4C2C" w:rsidRDefault="000E4C2C" w:rsidP="000E4C2C">
      <w:pPr>
        <w:spacing w:after="175" w:line="261" w:lineRule="auto"/>
        <w:ind w:left="-5" w:hanging="10"/>
      </w:pPr>
      <w:r>
        <w:t xml:space="preserve">Die Software verwendet </w:t>
      </w:r>
      <w:proofErr w:type="spellStart"/>
      <w:r>
        <w:t>OpenXML</w:t>
      </w:r>
      <w:proofErr w:type="spellEnd"/>
      <w:r>
        <w:t xml:space="preserve"> zur Erstellung einer Excel-Tabelle</w:t>
      </w:r>
      <w:r>
        <w:t xml:space="preserve"> an einem vom Anwender spezifizierten Dateipfad</w:t>
      </w:r>
      <w:r>
        <w:t>.</w:t>
      </w:r>
    </w:p>
    <w:p w14:paraId="59030174" w14:textId="71707549" w:rsidR="009729FF" w:rsidRDefault="000E4C2C" w:rsidP="000E4C2C">
      <w:pPr>
        <w:spacing w:after="175" w:line="261" w:lineRule="auto"/>
        <w:ind w:left="-5" w:hanging="10"/>
      </w:pPr>
      <w:r>
        <w:t xml:space="preserve">Des Weiteren benötigt </w:t>
      </w:r>
      <w:r w:rsidR="006E1228">
        <w:t>die Software aufgrund des</w:t>
      </w:r>
      <w:r>
        <w:t xml:space="preserve"> </w:t>
      </w:r>
      <w:proofErr w:type="spellStart"/>
      <w:r>
        <w:t>Electron</w:t>
      </w:r>
      <w:proofErr w:type="spellEnd"/>
      <w:r>
        <w:t xml:space="preserve"> Framework den Zugriff auf die </w:t>
      </w:r>
      <w:proofErr w:type="spellStart"/>
      <w:r>
        <w:t>AppData</w:t>
      </w:r>
      <w:proofErr w:type="spellEnd"/>
      <w:r w:rsidR="006E1228">
        <w:t xml:space="preserve"> (Windows), wo unter </w:t>
      </w:r>
      <w:proofErr w:type="spellStart"/>
      <w:r w:rsidR="006E1228">
        <w:t>AppData</w:t>
      </w:r>
      <w:proofErr w:type="spellEnd"/>
      <w:r w:rsidR="006E1228">
        <w:t>\</w:t>
      </w:r>
      <w:proofErr w:type="spellStart"/>
      <w:r w:rsidR="006E1228">
        <w:t>Local</w:t>
      </w:r>
      <w:proofErr w:type="spellEnd"/>
      <w:r w:rsidR="006E1228">
        <w:t xml:space="preserve"> und </w:t>
      </w:r>
      <w:proofErr w:type="spellStart"/>
      <w:r w:rsidR="006E1228">
        <w:t>AppData</w:t>
      </w:r>
      <w:proofErr w:type="spellEnd"/>
      <w:r w:rsidR="006E1228">
        <w:t>\Remote ein Ordner ‚</w:t>
      </w:r>
      <w:proofErr w:type="spellStart"/>
      <w:r w:rsidR="006E1228">
        <w:t>publication</w:t>
      </w:r>
      <w:proofErr w:type="spellEnd"/>
      <w:r w:rsidR="006E1228">
        <w:t>-manager‘ erstellt wird.</w:t>
      </w:r>
      <w:r>
        <w:t xml:space="preserve"> </w:t>
      </w:r>
    </w:p>
    <w:p w14:paraId="02506570" w14:textId="77777777" w:rsidR="009729FF" w:rsidRDefault="009729FF">
      <w:r>
        <w:br w:type="page"/>
      </w:r>
    </w:p>
    <w:p w14:paraId="059648B8" w14:textId="08DA1EEB" w:rsidR="000E4C2C" w:rsidRDefault="006C22CB" w:rsidP="00C6647E">
      <w:pPr>
        <w:pStyle w:val="berschrift1"/>
      </w:pPr>
      <w:bookmarkStart w:id="7" w:name="_Toc75701676"/>
      <w:r>
        <w:lastRenderedPageBreak/>
        <w:t xml:space="preserve">3 </w:t>
      </w:r>
      <w:r w:rsidR="00C6647E">
        <w:t>Installation und K</w:t>
      </w:r>
      <w:r w:rsidR="00AC6E64">
        <w:t>o</w:t>
      </w:r>
      <w:r w:rsidR="00C6647E">
        <w:t>nfiguration</w:t>
      </w:r>
      <w:bookmarkEnd w:id="7"/>
    </w:p>
    <w:p w14:paraId="46664938" w14:textId="77777777" w:rsidR="000E4C2C" w:rsidRPr="000E4C2C" w:rsidRDefault="000E4C2C" w:rsidP="000E4C2C"/>
    <w:p w14:paraId="7BBFA89E" w14:textId="08A67FA9" w:rsidR="000E4C2C" w:rsidRDefault="00E735DB" w:rsidP="00E735DB">
      <w:pPr>
        <w:pStyle w:val="berschrift2"/>
      </w:pPr>
      <w:bookmarkStart w:id="8" w:name="_Toc75701677"/>
      <w:r>
        <w:t>3.1</w:t>
      </w:r>
      <w:r w:rsidR="00F96ED1">
        <w:t xml:space="preserve"> </w:t>
      </w:r>
      <w:r w:rsidR="00F96ED1" w:rsidRPr="00F96ED1">
        <w:t>Installation und Konfiguration des Systems in der Produktivumgebung</w:t>
      </w:r>
      <w:bookmarkEnd w:id="8"/>
    </w:p>
    <w:p w14:paraId="79A7F204" w14:textId="767C1ACF" w:rsidR="000E4C2C" w:rsidRDefault="000E4C2C" w:rsidP="000E4C2C"/>
    <w:p w14:paraId="121D5BAE" w14:textId="610513DC" w:rsidR="00F96ED1" w:rsidRDefault="008D6263" w:rsidP="000E4C2C">
      <w:r>
        <w:t>Im Regelfall sollte die Anwendung portabel und direkt startbar sein, ohne vorher installiert und konfiguriert werden zu müssen.</w:t>
      </w:r>
    </w:p>
    <w:p w14:paraId="1AD7D516" w14:textId="77777777" w:rsidR="007A21A6" w:rsidRDefault="007A21A6" w:rsidP="000E4C2C"/>
    <w:p w14:paraId="72268E44" w14:textId="7F7228D9" w:rsidR="006D6F77" w:rsidRDefault="006D6F77" w:rsidP="000E4C2C">
      <w:r>
        <w:t xml:space="preserve">Gegebenenfalls muss die .NET 5 </w:t>
      </w:r>
      <w:proofErr w:type="spellStart"/>
      <w:r>
        <w:t>Runtime</w:t>
      </w:r>
      <w:proofErr w:type="spellEnd"/>
      <w:r>
        <w:t xml:space="preserve"> nachinstalliert werden.</w:t>
      </w:r>
    </w:p>
    <w:p w14:paraId="59960CA9" w14:textId="0593D8D0" w:rsidR="00013DD6" w:rsidRDefault="00013DD6" w:rsidP="000E4C2C">
      <w:r>
        <w:t xml:space="preserve">Sollte das System keine .NET 5 </w:t>
      </w:r>
      <w:proofErr w:type="spellStart"/>
      <w:r>
        <w:t>Runtime</w:t>
      </w:r>
      <w:proofErr w:type="spellEnd"/>
      <w:r>
        <w:t xml:space="preserve"> besitzen, informiert Sie das System darüber und leitet Sie an die offizielle Microsoft Webseite weiter, wo Sie die </w:t>
      </w:r>
      <w:proofErr w:type="spellStart"/>
      <w:r>
        <w:t>Runtime</w:t>
      </w:r>
      <w:proofErr w:type="spellEnd"/>
      <w:r>
        <w:t xml:space="preserve"> nachinstallieren können.</w:t>
      </w:r>
    </w:p>
    <w:p w14:paraId="13F1679A" w14:textId="674FDBA0" w:rsidR="00013DD6" w:rsidRPr="00AA588D" w:rsidRDefault="00013DD6" w:rsidP="000E4C2C">
      <w:pPr>
        <w:rPr>
          <w:lang w:val="en-US"/>
        </w:rPr>
      </w:pPr>
      <w:r w:rsidRPr="00AA588D">
        <w:rPr>
          <w:lang w:val="en-US"/>
        </w:rPr>
        <w:t>(</w:t>
      </w:r>
      <w:r w:rsidR="007A21A6" w:rsidRPr="00AA588D">
        <w:rPr>
          <w:lang w:val="en-US"/>
        </w:rPr>
        <w:t>Website</w:t>
      </w:r>
      <w:r w:rsidRPr="00AA588D">
        <w:rPr>
          <w:lang w:val="en-US"/>
        </w:rPr>
        <w:t xml:space="preserve">: </w:t>
      </w:r>
      <w:hyperlink r:id="rId10" w:history="1">
        <w:r w:rsidR="00AA588D" w:rsidRPr="00AA588D">
          <w:rPr>
            <w:color w:val="0000FF"/>
            <w:u w:val="single"/>
            <w:lang w:val="en-US"/>
          </w:rPr>
          <w:t>Download .NET 5.0 (Linux, macOS, and Windows) (microsoft.com)</w:t>
        </w:r>
      </w:hyperlink>
      <w:r w:rsidR="00AA588D" w:rsidRPr="00AA588D">
        <w:rPr>
          <w:lang w:val="en-US"/>
        </w:rPr>
        <w:t>)</w:t>
      </w:r>
    </w:p>
    <w:p w14:paraId="2911EFA7" w14:textId="77777777" w:rsidR="007A21A6" w:rsidRDefault="007A21A6" w:rsidP="000E4C2C"/>
    <w:p w14:paraId="2D9B63E2" w14:textId="651671A0" w:rsidR="008D6263" w:rsidRDefault="008D6263" w:rsidP="000E4C2C">
      <w:r>
        <w:t>Auf manchen Systemen kann es</w:t>
      </w:r>
      <w:r w:rsidR="00AC6A82">
        <w:t xml:space="preserve"> jedoch zu Problemen mit dem </w:t>
      </w:r>
      <w:proofErr w:type="spellStart"/>
      <w:r w:rsidR="00AC6A82">
        <w:t>Electron</w:t>
      </w:r>
      <w:proofErr w:type="spellEnd"/>
      <w:r w:rsidR="00AC6A82">
        <w:t xml:space="preserve"> Framework kommen.</w:t>
      </w:r>
    </w:p>
    <w:p w14:paraId="50583D53" w14:textId="2076E1B4" w:rsidR="00D57986" w:rsidRDefault="00D57986" w:rsidP="000E4C2C">
      <w:r>
        <w:t>Folgendes kann bestimmte Softwareprobleme lösen:</w:t>
      </w:r>
    </w:p>
    <w:p w14:paraId="0BBD68AC" w14:textId="2445E529" w:rsidR="00D57986" w:rsidRDefault="007D5D54" w:rsidP="007D5D54">
      <w:pPr>
        <w:pStyle w:val="Listenabsatz"/>
        <w:numPr>
          <w:ilvl w:val="0"/>
          <w:numId w:val="31"/>
        </w:numPr>
      </w:pPr>
      <w:r>
        <w:t>Geben Sie in der Windows Suche „</w:t>
      </w:r>
      <w:r w:rsidR="00A739D6">
        <w:t>Systemumgebungsvariablen“ ein und starten Sie „</w:t>
      </w:r>
      <w:r w:rsidR="00A739D6">
        <w:t>Systemumgebungsvariablen</w:t>
      </w:r>
      <w:r w:rsidR="00A739D6">
        <w:t xml:space="preserve"> bearbeiten“ von der (Windows) Systemsteuerung</w:t>
      </w:r>
      <w:r w:rsidR="00724B19">
        <w:t>.</w:t>
      </w:r>
    </w:p>
    <w:p w14:paraId="28750DB8" w14:textId="4B7923F7" w:rsidR="00724B19" w:rsidRDefault="00724B19" w:rsidP="007D5D54">
      <w:pPr>
        <w:pStyle w:val="Listenabsatz"/>
        <w:numPr>
          <w:ilvl w:val="0"/>
          <w:numId w:val="31"/>
        </w:numPr>
      </w:pPr>
      <w:r>
        <w:t xml:space="preserve">Unter dem Tab „Erweitert“ finden </w:t>
      </w:r>
      <w:r w:rsidR="00C1302D">
        <w:t>Sie unten einen Button „Umgebungsvariablen“, welchen Sie betätigen.</w:t>
      </w:r>
    </w:p>
    <w:p w14:paraId="0165AA27" w14:textId="79A3F087" w:rsidR="00AF61CA" w:rsidRDefault="00AF61CA" w:rsidP="007D5D54">
      <w:pPr>
        <w:pStyle w:val="Listenabsatz"/>
        <w:numPr>
          <w:ilvl w:val="0"/>
          <w:numId w:val="31"/>
        </w:numPr>
      </w:pPr>
      <w:r>
        <w:t xml:space="preserve">Dort </w:t>
      </w:r>
      <w:r w:rsidR="00506ED6">
        <w:t>klicken Sie bei ‚Benutzervariablen‘ oder bei ‚Systemvariablen‘ auf den Button „Neu“.</w:t>
      </w:r>
    </w:p>
    <w:p w14:paraId="214F6AF3" w14:textId="6A14E40A" w:rsidR="00AC35F3" w:rsidRDefault="00AC35F3" w:rsidP="007D5D54">
      <w:pPr>
        <w:pStyle w:val="Listenabsatz"/>
        <w:numPr>
          <w:ilvl w:val="0"/>
          <w:numId w:val="31"/>
        </w:numPr>
      </w:pPr>
      <w:r>
        <w:t>Geben Sie beim Namen „</w:t>
      </w:r>
      <w:proofErr w:type="spellStart"/>
      <w:r>
        <w:t>ElectronLocalStorage</w:t>
      </w:r>
      <w:proofErr w:type="spellEnd"/>
      <w:r w:rsidR="00E67CB3">
        <w:t xml:space="preserve">“ ein und bei dem Wert den Pfad zur </w:t>
      </w:r>
      <w:r w:rsidR="002D61DB">
        <w:t>‚</w:t>
      </w:r>
      <w:r w:rsidR="00E67CB3">
        <w:t>%</w:t>
      </w:r>
      <w:proofErr w:type="spellStart"/>
      <w:r w:rsidR="00E67CB3">
        <w:t>AppData</w:t>
      </w:r>
      <w:proofErr w:type="spellEnd"/>
      <w:r w:rsidR="002D61DB">
        <w:t>\</w:t>
      </w:r>
      <w:proofErr w:type="spellStart"/>
      <w:r w:rsidR="002D61DB">
        <w:t>Local</w:t>
      </w:r>
      <w:proofErr w:type="spellEnd"/>
      <w:r w:rsidR="002D61DB">
        <w:t>\</w:t>
      </w:r>
      <w:proofErr w:type="spellStart"/>
      <w:r w:rsidR="002D61DB">
        <w:t>Local</w:t>
      </w:r>
      <w:proofErr w:type="spellEnd"/>
      <w:r w:rsidR="002D61DB">
        <w:t xml:space="preserve"> Storage‘ an (Beispiel: </w:t>
      </w:r>
      <w:r w:rsidR="00630216">
        <w:t>„C:\User\</w:t>
      </w:r>
      <w:proofErr w:type="spellStart"/>
      <w:r w:rsidR="00630216">
        <w:t>UserName</w:t>
      </w:r>
      <w:proofErr w:type="spellEnd"/>
      <w:r w:rsidR="00630216">
        <w:t>\</w:t>
      </w:r>
      <w:proofErr w:type="spellStart"/>
      <w:r w:rsidR="00630216">
        <w:t>AppData</w:t>
      </w:r>
      <w:proofErr w:type="spellEnd"/>
      <w:r w:rsidR="00630216">
        <w:t>\</w:t>
      </w:r>
      <w:proofErr w:type="spellStart"/>
      <w:r w:rsidR="00630216">
        <w:t>Local</w:t>
      </w:r>
      <w:proofErr w:type="spellEnd"/>
      <w:r w:rsidR="00630216">
        <w:t>\</w:t>
      </w:r>
      <w:proofErr w:type="spellStart"/>
      <w:r w:rsidR="00630216">
        <w:t>Local</w:t>
      </w:r>
      <w:proofErr w:type="spellEnd"/>
      <w:r w:rsidR="00630216">
        <w:t xml:space="preserve"> Storage“).</w:t>
      </w:r>
    </w:p>
    <w:p w14:paraId="3E7D3C28" w14:textId="123C2CD2" w:rsidR="00867849" w:rsidRDefault="00867849" w:rsidP="007D5D54">
      <w:pPr>
        <w:pStyle w:val="Listenabsatz"/>
        <w:numPr>
          <w:ilvl w:val="0"/>
          <w:numId w:val="31"/>
        </w:numPr>
      </w:pPr>
      <w:r>
        <w:t>Bestätigen Sie alle Eingaben.</w:t>
      </w:r>
    </w:p>
    <w:p w14:paraId="29902EF6" w14:textId="78C4428A" w:rsidR="00AC6E64" w:rsidRDefault="00AC6E64" w:rsidP="00AC6E64"/>
    <w:p w14:paraId="1C39A39E" w14:textId="6A46A50F" w:rsidR="00AA588D" w:rsidRDefault="00AA588D" w:rsidP="00AC6E64"/>
    <w:p w14:paraId="33372749" w14:textId="65EAF881" w:rsidR="00AA588D" w:rsidRDefault="00AA588D" w:rsidP="00AC6E64"/>
    <w:p w14:paraId="024C56AB" w14:textId="45A57D84" w:rsidR="00AA588D" w:rsidRDefault="00AA588D" w:rsidP="00AC6E64"/>
    <w:p w14:paraId="78CD0EEA" w14:textId="6DC20F4E" w:rsidR="00AA588D" w:rsidRDefault="00AA588D" w:rsidP="00AC6E64"/>
    <w:p w14:paraId="48D21D8B" w14:textId="3FC4413A" w:rsidR="00AA588D" w:rsidRDefault="00AA588D" w:rsidP="00AC6E64"/>
    <w:p w14:paraId="67071ED7" w14:textId="173716F8" w:rsidR="00AA588D" w:rsidRDefault="00AA588D" w:rsidP="00AC6E64"/>
    <w:p w14:paraId="3778DB0C" w14:textId="3278229E" w:rsidR="00AA588D" w:rsidRDefault="00AA588D" w:rsidP="00AC6E64"/>
    <w:p w14:paraId="45D4D746" w14:textId="11536409" w:rsidR="00AA588D" w:rsidRDefault="00AA588D" w:rsidP="00AC6E64"/>
    <w:p w14:paraId="47316B4F" w14:textId="4DEE9ED3" w:rsidR="00AA588D" w:rsidRDefault="00AA588D" w:rsidP="00AC6E64"/>
    <w:p w14:paraId="564FD86C" w14:textId="77777777" w:rsidR="00AA588D" w:rsidRDefault="00AA588D" w:rsidP="00AC6E64"/>
    <w:p w14:paraId="3E3B1D4B" w14:textId="39A7E335" w:rsidR="00AC6E64" w:rsidRDefault="00AC6E64" w:rsidP="00AC6E64">
      <w:pPr>
        <w:pStyle w:val="berschrift2"/>
      </w:pPr>
      <w:bookmarkStart w:id="9" w:name="_Toc75701678"/>
      <w:r>
        <w:lastRenderedPageBreak/>
        <w:t>3.</w:t>
      </w:r>
      <w:r w:rsidR="00AA588D">
        <w:t>2</w:t>
      </w:r>
      <w:r>
        <w:t xml:space="preserve"> </w:t>
      </w:r>
      <w:r w:rsidRPr="00F96ED1">
        <w:t xml:space="preserve">Installation und Konfiguration des Systems in der </w:t>
      </w:r>
      <w:r>
        <w:t>Testumgebung</w:t>
      </w:r>
      <w:bookmarkEnd w:id="9"/>
    </w:p>
    <w:p w14:paraId="7CDF8D0D" w14:textId="77777777" w:rsidR="00AC6E64" w:rsidRDefault="00AC6E64" w:rsidP="00AC6E64"/>
    <w:p w14:paraId="54F5E7BE" w14:textId="30239C0E" w:rsidR="00AA588D" w:rsidRDefault="00AA588D" w:rsidP="00AA588D">
      <w:r>
        <w:t>Im Regelfall sollte die Anwendung portabel und direkt startbar sein, ohne vorher installiert und konfiguriert werden zu müssen.</w:t>
      </w:r>
    </w:p>
    <w:p w14:paraId="61269C60" w14:textId="77777777" w:rsidR="007A21A6" w:rsidRDefault="007A21A6" w:rsidP="00AA588D"/>
    <w:p w14:paraId="78C833F8" w14:textId="77777777" w:rsidR="00AA588D" w:rsidRDefault="00AA588D" w:rsidP="00AA588D">
      <w:r>
        <w:t xml:space="preserve">Gegebenenfalls muss die .NET 5 </w:t>
      </w:r>
      <w:proofErr w:type="spellStart"/>
      <w:r>
        <w:t>Runtime</w:t>
      </w:r>
      <w:proofErr w:type="spellEnd"/>
      <w:r>
        <w:t xml:space="preserve"> nachinstalliert werden.</w:t>
      </w:r>
    </w:p>
    <w:p w14:paraId="337EAA07" w14:textId="77777777" w:rsidR="00AA588D" w:rsidRDefault="00AA588D" w:rsidP="00AA588D">
      <w:r>
        <w:t xml:space="preserve">Sollte das System keine .NET 5 </w:t>
      </w:r>
      <w:proofErr w:type="spellStart"/>
      <w:r>
        <w:t>Runtime</w:t>
      </w:r>
      <w:proofErr w:type="spellEnd"/>
      <w:r>
        <w:t xml:space="preserve"> besitzen, informiert Sie das System darüber und leitet Sie an die offizielle Microsoft Webseite weiter, wo Sie die </w:t>
      </w:r>
      <w:proofErr w:type="spellStart"/>
      <w:r>
        <w:t>Runtime</w:t>
      </w:r>
      <w:proofErr w:type="spellEnd"/>
      <w:r>
        <w:t xml:space="preserve"> nachinstallieren können.</w:t>
      </w:r>
    </w:p>
    <w:p w14:paraId="1D4DAEFA" w14:textId="2519650F" w:rsidR="00AA588D" w:rsidRDefault="00AA588D" w:rsidP="00AA588D">
      <w:pPr>
        <w:rPr>
          <w:lang w:val="en-US"/>
        </w:rPr>
      </w:pPr>
      <w:r w:rsidRPr="00AA588D">
        <w:rPr>
          <w:lang w:val="en-US"/>
        </w:rPr>
        <w:t>(</w:t>
      </w:r>
      <w:r w:rsidR="007A21A6" w:rsidRPr="00AA588D">
        <w:rPr>
          <w:lang w:val="en-US"/>
        </w:rPr>
        <w:t>Website</w:t>
      </w:r>
      <w:r w:rsidRPr="00AA588D">
        <w:rPr>
          <w:lang w:val="en-US"/>
        </w:rPr>
        <w:t xml:space="preserve">: </w:t>
      </w:r>
      <w:hyperlink r:id="rId11" w:history="1">
        <w:r w:rsidRPr="00AA588D">
          <w:rPr>
            <w:color w:val="0000FF"/>
            <w:u w:val="single"/>
            <w:lang w:val="en-US"/>
          </w:rPr>
          <w:t>Download .NET 5.0 (Linux, macOS, and Windows) (microsoft.com)</w:t>
        </w:r>
      </w:hyperlink>
      <w:r w:rsidRPr="00AA588D">
        <w:rPr>
          <w:lang w:val="en-US"/>
        </w:rPr>
        <w:t>)</w:t>
      </w:r>
    </w:p>
    <w:p w14:paraId="2EF53DAD" w14:textId="77777777" w:rsidR="007A21A6" w:rsidRDefault="007A21A6" w:rsidP="00AA588D"/>
    <w:p w14:paraId="2387C2A9" w14:textId="48F78CC8" w:rsidR="00AA588D" w:rsidRDefault="00AA588D" w:rsidP="00AA588D">
      <w:r w:rsidRPr="00AA588D">
        <w:t>Des</w:t>
      </w:r>
      <w:r w:rsidR="007A21A6">
        <w:t xml:space="preserve"> W</w:t>
      </w:r>
      <w:r w:rsidRPr="00AA588D">
        <w:t xml:space="preserve">eiteren benötigt </w:t>
      </w:r>
      <w:proofErr w:type="spellStart"/>
      <w:r w:rsidRPr="00AA588D">
        <w:t>Electron</w:t>
      </w:r>
      <w:proofErr w:type="spellEnd"/>
      <w:r w:rsidRPr="00AA588D">
        <w:t xml:space="preserve"> das N</w:t>
      </w:r>
      <w:r>
        <w:t>ode.js Framework</w:t>
      </w:r>
      <w:r w:rsidR="007A21A6">
        <w:t>.</w:t>
      </w:r>
    </w:p>
    <w:p w14:paraId="5BE0BBAE" w14:textId="6C3D5127" w:rsidR="00BC1C99" w:rsidRDefault="00602139" w:rsidP="00AA588D">
      <w:r>
        <w:t xml:space="preserve">Ohne Node.js kann man die Anwendung nicht zu einer </w:t>
      </w:r>
      <w:proofErr w:type="spellStart"/>
      <w:r>
        <w:t>Electron</w:t>
      </w:r>
      <w:proofErr w:type="spellEnd"/>
      <w:r>
        <w:t xml:space="preserve"> Anwendung kompilieren</w:t>
      </w:r>
      <w:r w:rsidR="002A54E3">
        <w:t>.</w:t>
      </w:r>
    </w:p>
    <w:p w14:paraId="075F277A" w14:textId="2224E887" w:rsidR="002A54E3" w:rsidRDefault="002A54E3" w:rsidP="00AA588D">
      <w:r>
        <w:t>Sollte das System zur Entwicklung kein Node.js besitzen, so muss diese nachinstalliert werden.</w:t>
      </w:r>
    </w:p>
    <w:p w14:paraId="7CF937A4" w14:textId="021162DE" w:rsidR="002A54E3" w:rsidRDefault="002A54E3" w:rsidP="00AA588D">
      <w:r>
        <w:t>(</w:t>
      </w:r>
      <w:r w:rsidR="00924720">
        <w:t xml:space="preserve">Website: </w:t>
      </w:r>
      <w:hyperlink r:id="rId12" w:history="1">
        <w:r w:rsidR="00717C05" w:rsidRPr="00717C05">
          <w:rPr>
            <w:color w:val="0000FF"/>
            <w:u w:val="single"/>
          </w:rPr>
          <w:t>Download | Node.js (nodejs.org)</w:t>
        </w:r>
      </w:hyperlink>
      <w:r w:rsidR="00717C05">
        <w:t>)</w:t>
      </w:r>
    </w:p>
    <w:p w14:paraId="563B1E58" w14:textId="77777777" w:rsidR="00BC1C99" w:rsidRPr="00AA588D" w:rsidRDefault="00BC1C99" w:rsidP="00AA588D"/>
    <w:p w14:paraId="483E7DE4" w14:textId="77777777" w:rsidR="00AA588D" w:rsidRDefault="00AA588D" w:rsidP="00AA588D">
      <w:r>
        <w:t xml:space="preserve">Auf manchen Systemen kann es jedoch zu Problemen mit dem </w:t>
      </w:r>
      <w:proofErr w:type="spellStart"/>
      <w:r>
        <w:t>Electron</w:t>
      </w:r>
      <w:proofErr w:type="spellEnd"/>
      <w:r>
        <w:t xml:space="preserve"> Framework kommen.</w:t>
      </w:r>
    </w:p>
    <w:p w14:paraId="20708233" w14:textId="77777777" w:rsidR="00AA588D" w:rsidRDefault="00AA588D" w:rsidP="00AA588D">
      <w:r>
        <w:t>Folgendes kann bestimmte Softwareprobleme lösen:</w:t>
      </w:r>
    </w:p>
    <w:p w14:paraId="173FA75C" w14:textId="77777777" w:rsidR="00AA588D" w:rsidRDefault="00AA588D" w:rsidP="00AA588D">
      <w:pPr>
        <w:pStyle w:val="Listenabsatz"/>
        <w:numPr>
          <w:ilvl w:val="0"/>
          <w:numId w:val="31"/>
        </w:numPr>
      </w:pPr>
      <w:r>
        <w:t>Geben Sie in der Windows Suche „Systemumgebungsvariablen“ ein und starten Sie „Systemumgebungsvariablen bearbeiten“ von der (Windows) Systemsteuerung.</w:t>
      </w:r>
    </w:p>
    <w:p w14:paraId="00043D2E" w14:textId="77777777" w:rsidR="00AA588D" w:rsidRDefault="00AA588D" w:rsidP="00AA588D">
      <w:pPr>
        <w:pStyle w:val="Listenabsatz"/>
        <w:numPr>
          <w:ilvl w:val="0"/>
          <w:numId w:val="31"/>
        </w:numPr>
      </w:pPr>
      <w:r>
        <w:t>Unter dem Tab „Erweitert“ finden Sie unten einen Button „Umgebungsvariablen“, welchen Sie betätigen.</w:t>
      </w:r>
    </w:p>
    <w:p w14:paraId="3DABCF80" w14:textId="77777777" w:rsidR="00AA588D" w:rsidRDefault="00AA588D" w:rsidP="00AA588D">
      <w:pPr>
        <w:pStyle w:val="Listenabsatz"/>
        <w:numPr>
          <w:ilvl w:val="0"/>
          <w:numId w:val="31"/>
        </w:numPr>
      </w:pPr>
      <w:r>
        <w:t>Dort klicken Sie bei ‚Benutzervariablen‘ oder bei ‚Systemvariablen‘ auf den Button „Neu“.</w:t>
      </w:r>
    </w:p>
    <w:p w14:paraId="0344276A" w14:textId="53F32CED" w:rsidR="00AA588D" w:rsidRDefault="00AA588D" w:rsidP="00AA588D">
      <w:pPr>
        <w:pStyle w:val="Listenabsatz"/>
        <w:numPr>
          <w:ilvl w:val="0"/>
          <w:numId w:val="31"/>
        </w:numPr>
      </w:pPr>
      <w:r>
        <w:t>Geben Sie beim Namen „</w:t>
      </w:r>
      <w:proofErr w:type="spellStart"/>
      <w:r>
        <w:t>ElectronLocalStorage</w:t>
      </w:r>
      <w:proofErr w:type="spellEnd"/>
      <w:r>
        <w:t xml:space="preserve">“ ein und bei dem Wert den Pfad zur </w:t>
      </w:r>
      <w:r w:rsidR="00094B0A">
        <w:t>‚</w:t>
      </w:r>
      <w:r>
        <w:t>%</w:t>
      </w:r>
      <w:proofErr w:type="spellStart"/>
      <w:r>
        <w:t>AppData</w:t>
      </w:r>
      <w:proofErr w:type="spellEnd"/>
      <w:r>
        <w:t>\</w:t>
      </w:r>
      <w:proofErr w:type="spellStart"/>
      <w:r>
        <w:t>Local</w:t>
      </w:r>
      <w:proofErr w:type="spellEnd"/>
      <w:r>
        <w:t>\</w:t>
      </w:r>
      <w:proofErr w:type="spellStart"/>
      <w:r>
        <w:t>Local</w:t>
      </w:r>
      <w:proofErr w:type="spellEnd"/>
      <w:r>
        <w:t xml:space="preserve"> Storage‘ an (Beispiel: „C:\User\</w:t>
      </w:r>
      <w:proofErr w:type="spellStart"/>
      <w:r>
        <w:t>UserName</w:t>
      </w:r>
      <w:proofErr w:type="spellEnd"/>
      <w:r>
        <w:t>\</w:t>
      </w:r>
      <w:proofErr w:type="spellStart"/>
      <w:r>
        <w:t>AppData</w:t>
      </w:r>
      <w:proofErr w:type="spellEnd"/>
      <w:r>
        <w:t>\</w:t>
      </w:r>
      <w:proofErr w:type="spellStart"/>
      <w:r>
        <w:t>Local</w:t>
      </w:r>
      <w:proofErr w:type="spellEnd"/>
      <w:r>
        <w:t>\</w:t>
      </w:r>
      <w:proofErr w:type="spellStart"/>
      <w:r>
        <w:t>Local</w:t>
      </w:r>
      <w:proofErr w:type="spellEnd"/>
      <w:r>
        <w:t xml:space="preserve"> Storage“).</w:t>
      </w:r>
    </w:p>
    <w:p w14:paraId="68A8BA8A" w14:textId="073BF10E" w:rsidR="00EC3DD3" w:rsidRDefault="00AA588D" w:rsidP="00AA588D">
      <w:pPr>
        <w:pStyle w:val="Listenabsatz"/>
        <w:numPr>
          <w:ilvl w:val="0"/>
          <w:numId w:val="31"/>
        </w:numPr>
      </w:pPr>
      <w:r>
        <w:t>Bestätigen Sie alle Eingaben.</w:t>
      </w:r>
    </w:p>
    <w:p w14:paraId="219B51FF" w14:textId="77777777" w:rsidR="00EC3DD3" w:rsidRDefault="00EC3DD3">
      <w:r>
        <w:br w:type="page"/>
      </w:r>
    </w:p>
    <w:p w14:paraId="31E05C26" w14:textId="5E938EB3" w:rsidR="00AA588D" w:rsidRDefault="00EB2497" w:rsidP="00EC3DD3">
      <w:pPr>
        <w:pStyle w:val="berschrift1"/>
      </w:pPr>
      <w:bookmarkStart w:id="10" w:name="_Toc75701679"/>
      <w:r>
        <w:lastRenderedPageBreak/>
        <w:t>4 Verfügbarkeit</w:t>
      </w:r>
      <w:bookmarkEnd w:id="10"/>
    </w:p>
    <w:p w14:paraId="728A49B8" w14:textId="5DD65EE3" w:rsidR="00AC6E64" w:rsidRDefault="00AC6E64" w:rsidP="00AC6E64"/>
    <w:p w14:paraId="230366FF" w14:textId="77777777" w:rsidR="00514819" w:rsidRDefault="002E07B8" w:rsidP="00514819">
      <w:pPr>
        <w:pStyle w:val="berschrift2"/>
        <w:spacing w:after="305"/>
        <w:ind w:left="489" w:hanging="504"/>
      </w:pPr>
      <w:bookmarkStart w:id="11" w:name="_Toc75701680"/>
      <w:r>
        <w:t xml:space="preserve">4.1 </w:t>
      </w:r>
      <w:bookmarkStart w:id="12" w:name="_Toc75679576"/>
      <w:r w:rsidR="00514819">
        <w:t>Betriebszeiten/Wartungsfenster</w:t>
      </w:r>
      <w:bookmarkEnd w:id="12"/>
      <w:bookmarkEnd w:id="11"/>
      <w:r w:rsidR="00514819">
        <w:t xml:space="preserve"> </w:t>
      </w:r>
    </w:p>
    <w:p w14:paraId="04031FF5" w14:textId="06CC1085" w:rsidR="00EB2497" w:rsidRDefault="00EB2497" w:rsidP="00EB2497">
      <w:pPr>
        <w:pStyle w:val="berschrift2"/>
      </w:pPr>
    </w:p>
    <w:p w14:paraId="5DA282E0" w14:textId="66C59560" w:rsidR="00514819" w:rsidRDefault="00514819" w:rsidP="00514819">
      <w:r>
        <w:t xml:space="preserve">Da die Software keine Abhängigkeiten zu einem Server besitzt, kann die Software </w:t>
      </w:r>
      <w:r w:rsidR="00B10F26">
        <w:t>ohne Wartung dauerhaft laufen.</w:t>
      </w:r>
    </w:p>
    <w:p w14:paraId="45007C96" w14:textId="389EA036" w:rsidR="00BA1699" w:rsidRDefault="00B10F26" w:rsidP="00514819">
      <w:r>
        <w:t>Updates erse</w:t>
      </w:r>
      <w:r w:rsidR="00B7678E">
        <w:t>t</w:t>
      </w:r>
      <w:r>
        <w:t xml:space="preserve">zen die ursprüngliche Version, da </w:t>
      </w:r>
      <w:r w:rsidR="00EF0375">
        <w:t xml:space="preserve">die Software als eine einzige </w:t>
      </w:r>
      <w:proofErr w:type="spellStart"/>
      <w:r w:rsidR="00EF0375">
        <w:t>Executable</w:t>
      </w:r>
      <w:proofErr w:type="spellEnd"/>
      <w:r w:rsidR="00EF0375">
        <w:t xml:space="preserve"> Datei ausgeliefert wird und somit keine einzelnen Pakete geupdatet werden.</w:t>
      </w:r>
    </w:p>
    <w:p w14:paraId="51D4D60B" w14:textId="77777777" w:rsidR="00BA1699" w:rsidRDefault="00BA1699">
      <w:r>
        <w:br w:type="page"/>
      </w:r>
    </w:p>
    <w:p w14:paraId="3B496EB9" w14:textId="03DDD5A3" w:rsidR="00B10F26" w:rsidRDefault="00103037" w:rsidP="00BA1699">
      <w:pPr>
        <w:pStyle w:val="berschrift1"/>
      </w:pPr>
      <w:bookmarkStart w:id="13" w:name="_Toc75701681"/>
      <w:r>
        <w:lastRenderedPageBreak/>
        <w:t xml:space="preserve">5 </w:t>
      </w:r>
      <w:r w:rsidR="00BF2D4F">
        <w:t>System-/Anwendungsbetrieb</w:t>
      </w:r>
      <w:bookmarkEnd w:id="13"/>
    </w:p>
    <w:p w14:paraId="35291276" w14:textId="3BF905A2" w:rsidR="00BF2D4F" w:rsidRDefault="00BF2D4F" w:rsidP="00BF2D4F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</w:p>
    <w:p w14:paraId="5B59DF1B" w14:textId="0BAB2A27" w:rsidR="00BF2D4F" w:rsidRDefault="00103037" w:rsidP="00BF2D4F">
      <w:pPr>
        <w:pStyle w:val="berschrift2"/>
      </w:pPr>
      <w:bookmarkStart w:id="14" w:name="_Toc75701682"/>
      <w:r>
        <w:t xml:space="preserve">5.1 </w:t>
      </w:r>
      <w:proofErr w:type="spellStart"/>
      <w:r w:rsidR="00BF2D4F">
        <w:t>Logging</w:t>
      </w:r>
      <w:proofErr w:type="spellEnd"/>
      <w:r>
        <w:t xml:space="preserve"> und Reporting</w:t>
      </w:r>
      <w:bookmarkEnd w:id="14"/>
    </w:p>
    <w:p w14:paraId="7D172A34" w14:textId="7CBB1914" w:rsidR="00103037" w:rsidRDefault="00103037" w:rsidP="00103037"/>
    <w:p w14:paraId="30BE0EC6" w14:textId="1EEEDB23" w:rsidR="00103037" w:rsidRDefault="00103037" w:rsidP="00103037">
      <w:r>
        <w:t xml:space="preserve">Derzeit bietet die Software keine Möglichkeiten zum </w:t>
      </w:r>
      <w:proofErr w:type="spellStart"/>
      <w:r>
        <w:t>Logging</w:t>
      </w:r>
      <w:proofErr w:type="spellEnd"/>
      <w:r w:rsidR="00D938BF">
        <w:t>.</w:t>
      </w:r>
    </w:p>
    <w:p w14:paraId="4C5986CF" w14:textId="28172A5C" w:rsidR="006C0C79" w:rsidRDefault="006C0C79" w:rsidP="00103037">
      <w:r>
        <w:t>Sollte in der Anwendung ein unerw</w:t>
      </w:r>
      <w:r w:rsidR="00295585">
        <w:t xml:space="preserve">arteter Fehler auftreten, besteht die Möglichkeit in der oberen </w:t>
      </w:r>
      <w:r w:rsidR="003C1777">
        <w:t>Menüleiste den</w:t>
      </w:r>
      <w:r w:rsidR="00295585">
        <w:t xml:space="preserve"> Tab „View“</w:t>
      </w:r>
      <w:r w:rsidR="00B7678E">
        <w:t xml:space="preserve"> zu</w:t>
      </w:r>
      <w:r w:rsidR="00295585">
        <w:t xml:space="preserve"> betätigen</w:t>
      </w:r>
      <w:r w:rsidR="008F1CB7">
        <w:t xml:space="preserve"> und unter „</w:t>
      </w:r>
      <w:proofErr w:type="spellStart"/>
      <w:r w:rsidR="008F1CB7">
        <w:t>Toggle</w:t>
      </w:r>
      <w:proofErr w:type="spellEnd"/>
      <w:r w:rsidR="008F1CB7">
        <w:t xml:space="preserve"> Developer Tools“ </w:t>
      </w:r>
      <w:r w:rsidR="003C1777">
        <w:t>d</w:t>
      </w:r>
      <w:r w:rsidR="00B7678E">
        <w:t>as</w:t>
      </w:r>
      <w:r w:rsidR="003C1777">
        <w:t xml:space="preserve"> in </w:t>
      </w:r>
      <w:proofErr w:type="spellStart"/>
      <w:r w:rsidR="003C1777">
        <w:t>Electron</w:t>
      </w:r>
      <w:proofErr w:type="spellEnd"/>
      <w:r w:rsidR="003C1777">
        <w:t xml:space="preserve"> integrierte Web</w:t>
      </w:r>
      <w:r w:rsidR="00A34C49">
        <w:t>-Developer-Menu zu öffnen.</w:t>
      </w:r>
    </w:p>
    <w:p w14:paraId="3A1A55F3" w14:textId="6B198720" w:rsidR="00A34C49" w:rsidRDefault="00A34C49" w:rsidP="00103037">
      <w:r>
        <w:t>Dort kann man sich dann unter dem Tab „</w:t>
      </w:r>
      <w:proofErr w:type="spellStart"/>
      <w:r>
        <w:t>Console</w:t>
      </w:r>
      <w:proofErr w:type="spellEnd"/>
      <w:r>
        <w:t xml:space="preserve">“ </w:t>
      </w:r>
      <w:r w:rsidR="00411526">
        <w:t>die Systemfehlermeldung ansehen und diese an das Entwicklerteam weiterleiten.</w:t>
      </w:r>
    </w:p>
    <w:p w14:paraId="4D61D793" w14:textId="3D981378" w:rsidR="00113243" w:rsidRDefault="00113243" w:rsidP="00103037"/>
    <w:p w14:paraId="0E2FC01C" w14:textId="58372F53" w:rsidR="00113243" w:rsidRDefault="00113243" w:rsidP="00113243">
      <w:pPr>
        <w:pStyle w:val="berschrift2"/>
      </w:pPr>
      <w:bookmarkStart w:id="15" w:name="_Toc75701683"/>
      <w:r>
        <w:t>5.2 Datensicherung</w:t>
      </w:r>
      <w:bookmarkEnd w:id="15"/>
    </w:p>
    <w:p w14:paraId="581F61C9" w14:textId="46F745AB" w:rsidR="00382EA3" w:rsidRDefault="00382EA3" w:rsidP="00382EA3"/>
    <w:p w14:paraId="17388F4F" w14:textId="4DFD5668" w:rsidR="00382EA3" w:rsidRDefault="00382EA3" w:rsidP="00382EA3">
      <w:r>
        <w:t>Derzeit besteht keine Möglichkeit in der Software manuell ein Back</w:t>
      </w:r>
      <w:r w:rsidR="006022F4">
        <w:t>-</w:t>
      </w:r>
      <w:r>
        <w:t>Up der Excel-Tabelle zu erstellen.</w:t>
      </w:r>
    </w:p>
    <w:p w14:paraId="772264ED" w14:textId="4359256B" w:rsidR="00AB4629" w:rsidRDefault="001E067F" w:rsidP="00382EA3">
      <w:r>
        <w:t>Um ein Back</w:t>
      </w:r>
      <w:r w:rsidR="006022F4">
        <w:t>-</w:t>
      </w:r>
      <w:r>
        <w:t xml:space="preserve">Up der Excel-Tabelle zu </w:t>
      </w:r>
      <w:r w:rsidR="006022F4">
        <w:t>erstellen,</w:t>
      </w:r>
      <w:r>
        <w:t xml:space="preserve"> empfiehlt es sich eine manuelle Kopie der Datei anzulegen.</w:t>
      </w:r>
    </w:p>
    <w:p w14:paraId="19A2B6F6" w14:textId="77777777" w:rsidR="00AB4629" w:rsidRDefault="00AB4629">
      <w:r>
        <w:br w:type="page"/>
      </w:r>
    </w:p>
    <w:p w14:paraId="667B3070" w14:textId="68E4C0DA" w:rsidR="001E067F" w:rsidRPr="00382EA3" w:rsidRDefault="00AB4629" w:rsidP="00AB4629">
      <w:pPr>
        <w:pStyle w:val="berschrift1"/>
      </w:pPr>
      <w:bookmarkStart w:id="16" w:name="_Toc75701684"/>
      <w:r>
        <w:lastRenderedPageBreak/>
        <w:t>6 Sicherheit</w:t>
      </w:r>
      <w:bookmarkEnd w:id="16"/>
    </w:p>
    <w:p w14:paraId="774F6595" w14:textId="61B66595" w:rsidR="00BF2D4F" w:rsidRDefault="00BF2D4F" w:rsidP="00BF2D4F"/>
    <w:p w14:paraId="7ED2DF10" w14:textId="77777777" w:rsidR="00800A26" w:rsidRDefault="00895F37" w:rsidP="00800A26">
      <w:pPr>
        <w:pStyle w:val="berschrift2"/>
        <w:spacing w:after="305"/>
        <w:ind w:left="489" w:hanging="504"/>
      </w:pPr>
      <w:bookmarkStart w:id="17" w:name="_Toc75701685"/>
      <w:r>
        <w:t xml:space="preserve">6.1 </w:t>
      </w:r>
      <w:bookmarkStart w:id="18" w:name="_Toc75679585"/>
      <w:r w:rsidR="00800A26">
        <w:t>Berechtigungskonzept und Berechtigungen</w:t>
      </w:r>
      <w:bookmarkEnd w:id="18"/>
      <w:bookmarkEnd w:id="17"/>
      <w:r w:rsidR="00800A26">
        <w:t xml:space="preserve"> </w:t>
      </w:r>
    </w:p>
    <w:p w14:paraId="2D63FCCA" w14:textId="2540925C" w:rsidR="00916AC9" w:rsidRDefault="00D27B33" w:rsidP="00045B46">
      <w:r>
        <w:t xml:space="preserve">Die </w:t>
      </w:r>
      <w:r w:rsidR="00045B46">
        <w:t>D</w:t>
      </w:r>
      <w:r>
        <w:t>a</w:t>
      </w:r>
      <w:r w:rsidR="00045B46">
        <w:t>tei-Zugriffs-Berechtigungen werden durch das Dateiverwaltungssystem des Betriebssystems geregelt</w:t>
      </w:r>
      <w:r w:rsidR="00116C8A">
        <w:t>.</w:t>
      </w:r>
    </w:p>
    <w:p w14:paraId="393B8EC4" w14:textId="7069C93E" w:rsidR="00116C8A" w:rsidRDefault="00116C8A" w:rsidP="00045B46">
      <w:r>
        <w:t xml:space="preserve">Im Falle von Windows regelt </w:t>
      </w:r>
      <w:r w:rsidR="00CB6D83">
        <w:t xml:space="preserve">das </w:t>
      </w:r>
      <w:proofErr w:type="spellStart"/>
      <w:r w:rsidR="00CB6D83">
        <w:t>Active</w:t>
      </w:r>
      <w:proofErr w:type="spellEnd"/>
      <w:r w:rsidR="00CB6D83">
        <w:t xml:space="preserve"> Directory den Dateizugriff.</w:t>
      </w:r>
    </w:p>
    <w:p w14:paraId="255A532D" w14:textId="5E6E65E8" w:rsidR="00CB6D83" w:rsidRDefault="00CB6D83" w:rsidP="00045B46">
      <w:r>
        <w:t xml:space="preserve">Somit können nur Personen auf die Dateien zugreifen, die auch die nötigen Berechtigungen im </w:t>
      </w:r>
      <w:proofErr w:type="spellStart"/>
      <w:r>
        <w:t>Active</w:t>
      </w:r>
      <w:proofErr w:type="spellEnd"/>
      <w:r>
        <w:t xml:space="preserve"> Directory (Windows) </w:t>
      </w:r>
      <w:r w:rsidR="00B7678E">
        <w:t>besitzen</w:t>
      </w:r>
      <w:r>
        <w:t>.</w:t>
      </w:r>
    </w:p>
    <w:p w14:paraId="04B2DFC7" w14:textId="5D3F8E50" w:rsidR="009621EA" w:rsidRDefault="009621EA" w:rsidP="00045B46"/>
    <w:p w14:paraId="57D439E0" w14:textId="77777777" w:rsidR="000C38E8" w:rsidRDefault="009621EA" w:rsidP="000C38E8">
      <w:pPr>
        <w:pStyle w:val="berschrift2"/>
        <w:ind w:left="489" w:hanging="504"/>
      </w:pPr>
      <w:bookmarkStart w:id="19" w:name="_Toc75701686"/>
      <w:r>
        <w:t xml:space="preserve">6.2 </w:t>
      </w:r>
      <w:bookmarkStart w:id="20" w:name="_Toc75679586"/>
      <w:r w:rsidR="000C38E8">
        <w:t>Schutzbedarf und Sicherheitsrichtlinien</w:t>
      </w:r>
      <w:bookmarkEnd w:id="20"/>
      <w:bookmarkEnd w:id="19"/>
      <w:r w:rsidR="000C38E8">
        <w:t xml:space="preserve">  </w:t>
      </w:r>
    </w:p>
    <w:p w14:paraId="6A4375AA" w14:textId="5795C5A8" w:rsidR="009621EA" w:rsidRDefault="009621EA" w:rsidP="00045B46"/>
    <w:p w14:paraId="27CC9BFE" w14:textId="02076387" w:rsidR="00512F2C" w:rsidRDefault="00512F2C" w:rsidP="00045B46">
      <w:r>
        <w:t>Derzeit gibt es noch keinen integrierten Input-</w:t>
      </w:r>
      <w:proofErr w:type="spellStart"/>
      <w:r>
        <w:t>Sanitizer</w:t>
      </w:r>
      <w:proofErr w:type="spellEnd"/>
      <w:r>
        <w:t>.</w:t>
      </w:r>
    </w:p>
    <w:p w14:paraId="7081D58E" w14:textId="45063F6F" w:rsidR="00512F2C" w:rsidRDefault="00512F2C" w:rsidP="00045B46">
      <w:r>
        <w:t>Benutzereingaben werden so eingespeichert und ausgegeben, wie vom Benutzer eingegeben.</w:t>
      </w:r>
    </w:p>
    <w:p w14:paraId="1BBC61A3" w14:textId="1D1C2A4E" w:rsidR="00900C3D" w:rsidRDefault="00900C3D" w:rsidP="00045B46">
      <w:r>
        <w:t xml:space="preserve">Bei mutwilligen Fehleingaben in die Excel-Tabelle könnten </w:t>
      </w:r>
      <w:proofErr w:type="spellStart"/>
      <w:r w:rsidR="00862DC1">
        <w:t>Injections</w:t>
      </w:r>
      <w:proofErr w:type="spellEnd"/>
      <w:r w:rsidR="00862DC1">
        <w:t xml:space="preserve"> stattfinden.</w:t>
      </w:r>
    </w:p>
    <w:p w14:paraId="5C8FBCF7" w14:textId="14BC9105" w:rsidR="00862DC1" w:rsidRDefault="00862DC1" w:rsidP="00045B46">
      <w:r>
        <w:t xml:space="preserve">Deswegen stellen Sie bitte sicher, </w:t>
      </w:r>
      <w:r w:rsidR="006F6D26">
        <w:t>dass</w:t>
      </w:r>
      <w:r>
        <w:t xml:space="preserve"> nur autorisierte und vertrauenswürdige Personen zugriff auf die Dateien haben.</w:t>
      </w:r>
    </w:p>
    <w:p w14:paraId="399B8A33" w14:textId="77777777" w:rsidR="00862DC1" w:rsidRDefault="00862DC1">
      <w:r>
        <w:br w:type="page"/>
      </w:r>
    </w:p>
    <w:p w14:paraId="4F673724" w14:textId="3140357E" w:rsidR="00862DC1" w:rsidRDefault="009956EA" w:rsidP="00862DC1">
      <w:pPr>
        <w:pStyle w:val="berschrift1"/>
      </w:pPr>
      <w:bookmarkStart w:id="21" w:name="_Toc75701687"/>
      <w:r>
        <w:lastRenderedPageBreak/>
        <w:t xml:space="preserve">7 </w:t>
      </w:r>
      <w:r w:rsidR="0014056F">
        <w:t>Fehlerbehandlung</w:t>
      </w:r>
      <w:bookmarkEnd w:id="21"/>
    </w:p>
    <w:p w14:paraId="7A9CE2FA" w14:textId="15A2F068" w:rsidR="0014056F" w:rsidRDefault="0014056F" w:rsidP="0014056F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</w:p>
    <w:p w14:paraId="26ED7BE2" w14:textId="5E46A92A" w:rsidR="0014056F" w:rsidRDefault="009956EA" w:rsidP="009956EA">
      <w:pPr>
        <w:pStyle w:val="berschrift2"/>
      </w:pPr>
      <w:bookmarkStart w:id="22" w:name="_Toc75701688"/>
      <w:r>
        <w:t>7.1 Fehlerbehebung</w:t>
      </w:r>
      <w:bookmarkEnd w:id="22"/>
    </w:p>
    <w:p w14:paraId="57D49EB3" w14:textId="12D92F31" w:rsidR="009956EA" w:rsidRDefault="009956EA" w:rsidP="009956EA"/>
    <w:p w14:paraId="30F42F70" w14:textId="5F9EF42F" w:rsidR="009956EA" w:rsidRDefault="00C00A51" w:rsidP="009956EA">
      <w:r>
        <w:t>Sollte ein Fehler auftreten, der von der Software nicht selbständig behandelt werden kann, kann es gegebenenfalls helfen</w:t>
      </w:r>
      <w:r w:rsidR="004950C3">
        <w:t xml:space="preserve"> einen ‚</w:t>
      </w:r>
      <w:proofErr w:type="spellStart"/>
      <w:r w:rsidR="004950C3">
        <w:t>Reload</w:t>
      </w:r>
      <w:proofErr w:type="spellEnd"/>
      <w:r w:rsidR="004950C3">
        <w:t>‘ durchzuführen.</w:t>
      </w:r>
    </w:p>
    <w:p w14:paraId="700A91C1" w14:textId="3CFDDD1B" w:rsidR="004950C3" w:rsidRDefault="004950C3" w:rsidP="009956EA">
      <w:r>
        <w:t xml:space="preserve">In der oberen Menüleiste haben Sie unter dem Tab „View“ die Optionen </w:t>
      </w:r>
      <w:r w:rsidR="005A2440">
        <w:t>„</w:t>
      </w:r>
      <w:proofErr w:type="spellStart"/>
      <w:r w:rsidR="005A2440">
        <w:t>Reload</w:t>
      </w:r>
      <w:proofErr w:type="spellEnd"/>
      <w:r w:rsidR="005A2440">
        <w:t xml:space="preserve">“ und „Force </w:t>
      </w:r>
      <w:proofErr w:type="spellStart"/>
      <w:r w:rsidR="005A2440">
        <w:t>Reload</w:t>
      </w:r>
      <w:proofErr w:type="spellEnd"/>
      <w:r w:rsidR="005A2440">
        <w:t>“</w:t>
      </w:r>
      <w:r w:rsidR="00B44B78">
        <w:t xml:space="preserve">. In einigen Fällen kann dadurch das Problem behoben werden, ohne </w:t>
      </w:r>
      <w:r w:rsidR="006F6D26">
        <w:t>dass</w:t>
      </w:r>
      <w:r w:rsidR="00B44B78">
        <w:t xml:space="preserve"> die Anwendung dafür neugestartet werden muss und alle Eingaben verloren gehen.</w:t>
      </w:r>
    </w:p>
    <w:p w14:paraId="286D7F8A" w14:textId="6225EB42" w:rsidR="006F6D26" w:rsidRDefault="006F6D26" w:rsidP="009956EA">
      <w:r>
        <w:t>Ansonsten empfiehlt es sich die Anwendung neu zu starten.</w:t>
      </w:r>
    </w:p>
    <w:p w14:paraId="63BF2881" w14:textId="77777777" w:rsidR="005C157C" w:rsidRDefault="005C157C" w:rsidP="009956EA"/>
    <w:p w14:paraId="3A6BA5A3" w14:textId="5FED8BCB" w:rsidR="006F6D26" w:rsidRDefault="006F6D26" w:rsidP="009956EA">
      <w:r>
        <w:t>Sollte der Fehler öfter auftreten</w:t>
      </w:r>
      <w:r w:rsidR="00BE7993">
        <w:t xml:space="preserve">, können Sie </w:t>
      </w:r>
      <w:r w:rsidR="00B7678E">
        <w:t>auf folgende Weise eine Fehlermeldung für die zuständigen Entwickler erhalten:</w:t>
      </w:r>
    </w:p>
    <w:p w14:paraId="4AE3EA5D" w14:textId="23344A68" w:rsidR="00BE7993" w:rsidRDefault="00F62916" w:rsidP="00BE7993">
      <w:r>
        <w:t>Betätigen Sie i</w:t>
      </w:r>
      <w:r w:rsidR="00BE7993">
        <w:t xml:space="preserve">n der oberen </w:t>
      </w:r>
      <w:r w:rsidR="00BE7993">
        <w:t>Menüleiste den Tab „View</w:t>
      </w:r>
      <w:r w:rsidR="00331F43">
        <w:t>“ und</w:t>
      </w:r>
      <w:r w:rsidR="00BE7993">
        <w:t xml:space="preserve"> </w:t>
      </w:r>
      <w:r>
        <w:t xml:space="preserve">klicken Sie danach </w:t>
      </w:r>
      <w:r w:rsidR="00331F43">
        <w:t>auf „</w:t>
      </w:r>
      <w:proofErr w:type="spellStart"/>
      <w:r w:rsidR="00BE7993">
        <w:t>Toggle</w:t>
      </w:r>
      <w:proofErr w:type="spellEnd"/>
      <w:r w:rsidR="00BE7993">
        <w:t xml:space="preserve"> Developer Tools</w:t>
      </w:r>
      <w:r w:rsidR="00331F43">
        <w:t>“</w:t>
      </w:r>
      <w:r w:rsidR="005C157C">
        <w:t>,</w:t>
      </w:r>
      <w:r w:rsidR="00B772CC">
        <w:t xml:space="preserve"> um das</w:t>
      </w:r>
      <w:r w:rsidR="00BE7993">
        <w:t xml:space="preserve"> in </w:t>
      </w:r>
      <w:proofErr w:type="spellStart"/>
      <w:r w:rsidR="00BE7993">
        <w:t>Electron</w:t>
      </w:r>
      <w:proofErr w:type="spellEnd"/>
      <w:r w:rsidR="00BE7993">
        <w:t xml:space="preserve"> integrierte Web-Developer-Menu zu öffnen.</w:t>
      </w:r>
    </w:p>
    <w:p w14:paraId="24A2D4D8" w14:textId="77777777" w:rsidR="00BE7993" w:rsidRDefault="00BE7993" w:rsidP="00BE7993">
      <w:r>
        <w:t>Dort kann man sich dann unter dem Tab „</w:t>
      </w:r>
      <w:proofErr w:type="spellStart"/>
      <w:r>
        <w:t>Console</w:t>
      </w:r>
      <w:proofErr w:type="spellEnd"/>
      <w:r>
        <w:t>“ die Systemfehlermeldung ansehen und diese an das Entwicklerteam weiterleiten.</w:t>
      </w:r>
    </w:p>
    <w:p w14:paraId="43E43131" w14:textId="77777777" w:rsidR="00BE7993" w:rsidRPr="009956EA" w:rsidRDefault="00BE7993" w:rsidP="009956EA"/>
    <w:p w14:paraId="2F456E3D" w14:textId="77777777" w:rsidR="0014056F" w:rsidRPr="0014056F" w:rsidRDefault="0014056F" w:rsidP="0014056F"/>
    <w:sectPr w:rsidR="0014056F" w:rsidRPr="0014056F" w:rsidSect="00855982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7E637" w14:textId="77777777" w:rsidR="000E4C2C" w:rsidRDefault="000E4C2C" w:rsidP="00855982">
      <w:pPr>
        <w:spacing w:after="0" w:line="240" w:lineRule="auto"/>
      </w:pPr>
      <w:r>
        <w:separator/>
      </w:r>
    </w:p>
  </w:endnote>
  <w:endnote w:type="continuationSeparator" w:id="0">
    <w:p w14:paraId="758119DA" w14:textId="77777777" w:rsidR="000E4C2C" w:rsidRDefault="000E4C2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B7C6C" w14:textId="77777777" w:rsidR="00855982" w:rsidRDefault="00855982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222C20">
          <w:rPr>
            <w:noProof/>
            <w:lang w:bidi="de-DE"/>
          </w:rPr>
          <w:t>0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C1FB2" w14:textId="77777777" w:rsidR="000E4C2C" w:rsidRDefault="000E4C2C" w:rsidP="00855982">
      <w:pPr>
        <w:spacing w:after="0" w:line="240" w:lineRule="auto"/>
      </w:pPr>
      <w:r>
        <w:separator/>
      </w:r>
    </w:p>
  </w:footnote>
  <w:footnote w:type="continuationSeparator" w:id="0">
    <w:p w14:paraId="60AB8AF1" w14:textId="77777777" w:rsidR="000E4C2C" w:rsidRDefault="000E4C2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5BA0B8A"/>
    <w:multiLevelType w:val="hybridMultilevel"/>
    <w:tmpl w:val="A8FA03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1202D"/>
    <w:multiLevelType w:val="multilevel"/>
    <w:tmpl w:val="170C948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E1A211F"/>
    <w:multiLevelType w:val="multilevel"/>
    <w:tmpl w:val="9178418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20"/>
  </w:num>
  <w:num w:numId="31">
    <w:abstractNumId w:val="18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2C"/>
    <w:rsid w:val="00013DD6"/>
    <w:rsid w:val="00045B46"/>
    <w:rsid w:val="00094B0A"/>
    <w:rsid w:val="000C38E8"/>
    <w:rsid w:val="000E4C2C"/>
    <w:rsid w:val="000F2668"/>
    <w:rsid w:val="000F3E52"/>
    <w:rsid w:val="00103037"/>
    <w:rsid w:val="00113243"/>
    <w:rsid w:val="00116C8A"/>
    <w:rsid w:val="0014056F"/>
    <w:rsid w:val="001D4362"/>
    <w:rsid w:val="001E067F"/>
    <w:rsid w:val="00222C20"/>
    <w:rsid w:val="00295585"/>
    <w:rsid w:val="002A54E3"/>
    <w:rsid w:val="002D61DB"/>
    <w:rsid w:val="002E07B8"/>
    <w:rsid w:val="00331F43"/>
    <w:rsid w:val="00382EA3"/>
    <w:rsid w:val="003C1777"/>
    <w:rsid w:val="00411526"/>
    <w:rsid w:val="004950C3"/>
    <w:rsid w:val="00506ED6"/>
    <w:rsid w:val="00512F2C"/>
    <w:rsid w:val="00514819"/>
    <w:rsid w:val="005A2440"/>
    <w:rsid w:val="005C157C"/>
    <w:rsid w:val="00602139"/>
    <w:rsid w:val="006022F4"/>
    <w:rsid w:val="00614BA8"/>
    <w:rsid w:val="00630216"/>
    <w:rsid w:val="00670E0C"/>
    <w:rsid w:val="006C0C79"/>
    <w:rsid w:val="006C22CB"/>
    <w:rsid w:val="006D6F77"/>
    <w:rsid w:val="006E1228"/>
    <w:rsid w:val="006F6D26"/>
    <w:rsid w:val="00717C05"/>
    <w:rsid w:val="00724B19"/>
    <w:rsid w:val="007833A7"/>
    <w:rsid w:val="007A21A6"/>
    <w:rsid w:val="007D5D54"/>
    <w:rsid w:val="00800A26"/>
    <w:rsid w:val="00855982"/>
    <w:rsid w:val="00862DC1"/>
    <w:rsid w:val="00867849"/>
    <w:rsid w:val="00895F37"/>
    <w:rsid w:val="008D6263"/>
    <w:rsid w:val="008F1CB7"/>
    <w:rsid w:val="00900C3D"/>
    <w:rsid w:val="00916AC9"/>
    <w:rsid w:val="00924720"/>
    <w:rsid w:val="009621EA"/>
    <w:rsid w:val="009729FF"/>
    <w:rsid w:val="009956EA"/>
    <w:rsid w:val="00A10484"/>
    <w:rsid w:val="00A34C49"/>
    <w:rsid w:val="00A739D6"/>
    <w:rsid w:val="00AA588D"/>
    <w:rsid w:val="00AB4629"/>
    <w:rsid w:val="00AC35F3"/>
    <w:rsid w:val="00AC6A82"/>
    <w:rsid w:val="00AC6E64"/>
    <w:rsid w:val="00AF61CA"/>
    <w:rsid w:val="00B10F26"/>
    <w:rsid w:val="00B44B78"/>
    <w:rsid w:val="00B5165A"/>
    <w:rsid w:val="00B7678E"/>
    <w:rsid w:val="00B772CC"/>
    <w:rsid w:val="00B931DE"/>
    <w:rsid w:val="00B95F00"/>
    <w:rsid w:val="00BA1699"/>
    <w:rsid w:val="00BC151E"/>
    <w:rsid w:val="00BC1C99"/>
    <w:rsid w:val="00BE7993"/>
    <w:rsid w:val="00BF2D4F"/>
    <w:rsid w:val="00C00A51"/>
    <w:rsid w:val="00C1302D"/>
    <w:rsid w:val="00C6647E"/>
    <w:rsid w:val="00CB6D83"/>
    <w:rsid w:val="00CF62DE"/>
    <w:rsid w:val="00D27B33"/>
    <w:rsid w:val="00D57986"/>
    <w:rsid w:val="00D938BF"/>
    <w:rsid w:val="00E67CB3"/>
    <w:rsid w:val="00E735DB"/>
    <w:rsid w:val="00EB2497"/>
    <w:rsid w:val="00EC3DD3"/>
    <w:rsid w:val="00EF0375"/>
    <w:rsid w:val="00F62916"/>
    <w:rsid w:val="00F96ED1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9939"/>
  <w15:chartTrackingRefBased/>
  <w15:docId w15:val="{1BA90422-54D4-4B1B-8910-576768F9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7993"/>
  </w:style>
  <w:style w:type="paragraph" w:styleId="berschrift1">
    <w:name w:val="heading 1"/>
    <w:basedOn w:val="Standard"/>
    <w:next w:val="Standard"/>
    <w:link w:val="berschrift1Zchn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55982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5982"/>
  </w:style>
  <w:style w:type="character" w:customStyle="1" w:styleId="berschrift1Zchn">
    <w:name w:val="Überschrift 1 Zchn"/>
    <w:basedOn w:val="Absatz-Standardschriftart"/>
    <w:link w:val="berschrift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55982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5982"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4362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1D4362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1D4362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D4362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4362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436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4362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4362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D4362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4362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D4362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1D4362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Standard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Absatz-Standardschriftart"/>
    <w:uiPriority w:val="99"/>
    <w:unhideWhenUsed/>
    <w:rsid w:val="007833A7"/>
    <w:rPr>
      <w:color w:val="3A6331" w:themeColor="accent4" w:themeShade="B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833A7"/>
    <w:rPr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FD262C"/>
    <w:rPr>
      <w:i/>
      <w:iCs/>
      <w:color w:val="B35E06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customStyle="1" w:styleId="TableGrid">
    <w:name w:val="TableGrid"/>
    <w:rsid w:val="000E4C2C"/>
    <w:pPr>
      <w:spacing w:after="0" w:line="240" w:lineRule="auto"/>
    </w:pPr>
    <w:rPr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unhideWhenUsed/>
    <w:qFormat/>
    <w:rsid w:val="000E4C2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B95F0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95F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odejs.org/de/download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tnet.microsoft.com/download/dotnet/5.0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tnet.microsoft.com/download/dotnet/5.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</Template>
  <TotalTime>0</TotalTime>
  <Pages>10</Pages>
  <Words>1284</Words>
  <Characters>8091</Characters>
  <Application>Microsoft Office Word</Application>
  <DocSecurity>0</DocSecurity>
  <Lines>67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 Joneleit</dc:creator>
  <cp:lastModifiedBy>Stephan Joneleit</cp:lastModifiedBy>
  <cp:revision>85</cp:revision>
  <dcterms:created xsi:type="dcterms:W3CDTF">2021-06-27T08:12:00Z</dcterms:created>
  <dcterms:modified xsi:type="dcterms:W3CDTF">2021-06-27T14:08:00Z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